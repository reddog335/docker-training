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4E7" w:rsidRDefault="00D834E7" w:rsidP="00D834E7">
      <w:r>
        <w:t>lab2 solution:</w:t>
      </w:r>
    </w:p>
    <w:p w:rsidR="00D834E7" w:rsidRDefault="00D834E7" w:rsidP="00D834E7"/>
    <w:p w:rsidR="00D834E7" w:rsidRDefault="00D834E7" w:rsidP="00D834E7">
      <w:r>
        <w:t xml:space="preserve">In this directory there is a </w:t>
      </w:r>
      <w:proofErr w:type="spellStart"/>
      <w:r>
        <w:t>Dockerfile</w:t>
      </w:r>
      <w:proofErr w:type="spellEnd"/>
      <w:r>
        <w:t xml:space="preserve">. </w:t>
      </w:r>
    </w:p>
    <w:p w:rsidR="00D834E7" w:rsidRDefault="00D834E7" w:rsidP="00D834E7"/>
    <w:p w:rsidR="00D834E7" w:rsidRDefault="00D834E7" w:rsidP="00D834E7">
      <w:r>
        <w:t>To build the image:</w:t>
      </w:r>
    </w:p>
    <w:p w:rsidR="00D834E7" w:rsidRDefault="00D834E7" w:rsidP="00D834E7">
      <w:pPr>
        <w:ind w:left="720"/>
      </w:pPr>
      <w:r>
        <w:t>&gt; docker build -t tomcat8-lab</w:t>
      </w:r>
      <w:proofErr w:type="gramStart"/>
      <w:r>
        <w:t>2 .</w:t>
      </w:r>
      <w:proofErr w:type="gramEnd"/>
    </w:p>
    <w:p w:rsidR="00D834E7" w:rsidRDefault="00D834E7" w:rsidP="00D834E7">
      <w:pPr>
        <w:ind w:left="720"/>
      </w:pPr>
      <w:r>
        <w:t xml:space="preserve">Sending build context to Docker </w:t>
      </w:r>
      <w:proofErr w:type="gramStart"/>
      <w:r>
        <w:t>daemon  22</w:t>
      </w:r>
      <w:proofErr w:type="gramEnd"/>
      <w:r>
        <w:t>.02kB</w:t>
      </w:r>
    </w:p>
    <w:p w:rsidR="00D834E7" w:rsidRDefault="00D834E7" w:rsidP="00D834E7">
      <w:pPr>
        <w:ind w:left="720"/>
      </w:pPr>
      <w:r>
        <w:t>Step 1/</w:t>
      </w:r>
      <w:proofErr w:type="gramStart"/>
      <w:r>
        <w:t>5 :</w:t>
      </w:r>
      <w:proofErr w:type="gramEnd"/>
      <w:r>
        <w:t xml:space="preserve"> from tomcat:8.0</w:t>
      </w:r>
    </w:p>
    <w:p w:rsidR="00D834E7" w:rsidRDefault="00D834E7" w:rsidP="00D834E7">
      <w:pPr>
        <w:ind w:left="720"/>
      </w:pPr>
      <w:r>
        <w:t>8.0: Pulling from library/tomcat</w:t>
      </w:r>
    </w:p>
    <w:p w:rsidR="00D834E7" w:rsidRDefault="00D834E7" w:rsidP="00D834E7">
      <w:pPr>
        <w:ind w:left="720"/>
      </w:pPr>
      <w:r>
        <w:t>d660b1f15b9b: Pull complete</w:t>
      </w:r>
    </w:p>
    <w:p w:rsidR="00D834E7" w:rsidRDefault="00D834E7" w:rsidP="00D834E7">
      <w:pPr>
        <w:ind w:left="720"/>
      </w:pPr>
      <w:r>
        <w:t>46dde23c37b3: Pull complete</w:t>
      </w:r>
    </w:p>
    <w:p w:rsidR="00D834E7" w:rsidRDefault="00D834E7" w:rsidP="00D834E7">
      <w:pPr>
        <w:ind w:left="720"/>
      </w:pPr>
      <w:r>
        <w:t>ac5ffaa94f61: Pull complete</w:t>
      </w:r>
    </w:p>
    <w:p w:rsidR="00D834E7" w:rsidRDefault="00D834E7" w:rsidP="00D834E7">
      <w:pPr>
        <w:ind w:left="720"/>
      </w:pPr>
      <w:r>
        <w:t>f7e9f30394f5: Pull complete</w:t>
      </w:r>
    </w:p>
    <w:p w:rsidR="00D834E7" w:rsidRDefault="00D834E7" w:rsidP="00D834E7">
      <w:pPr>
        <w:ind w:left="720"/>
      </w:pPr>
      <w:r>
        <w:t>3ae3a41d5873: Pull complete</w:t>
      </w:r>
    </w:p>
    <w:p w:rsidR="00D834E7" w:rsidRDefault="00D834E7" w:rsidP="00D834E7">
      <w:pPr>
        <w:ind w:left="720"/>
      </w:pPr>
      <w:r>
        <w:t>8eea330fdc65: Pull complete</w:t>
      </w:r>
    </w:p>
    <w:p w:rsidR="00D834E7" w:rsidRDefault="00D834E7" w:rsidP="00D834E7">
      <w:pPr>
        <w:ind w:left="720"/>
      </w:pPr>
      <w:r>
        <w:t>d051bc095250: Pull complete</w:t>
      </w:r>
    </w:p>
    <w:p w:rsidR="00D834E7" w:rsidRDefault="00D834E7" w:rsidP="00D834E7">
      <w:pPr>
        <w:ind w:left="720"/>
      </w:pPr>
      <w:r>
        <w:t>d4f397a5ced6: Pull complete</w:t>
      </w:r>
    </w:p>
    <w:p w:rsidR="00D834E7" w:rsidRDefault="00D834E7" w:rsidP="00D834E7">
      <w:pPr>
        <w:ind w:left="720"/>
      </w:pPr>
      <w:r>
        <w:t>8b01e0b079d4: Pull complete</w:t>
      </w:r>
    </w:p>
    <w:p w:rsidR="00D834E7" w:rsidRDefault="00D834E7" w:rsidP="00D834E7">
      <w:pPr>
        <w:ind w:left="720"/>
      </w:pPr>
      <w:r>
        <w:t>e63b68df2293: Pull complete</w:t>
      </w:r>
    </w:p>
    <w:p w:rsidR="00D834E7" w:rsidRDefault="00D834E7" w:rsidP="00D834E7">
      <w:pPr>
        <w:ind w:left="720"/>
      </w:pPr>
      <w:r>
        <w:t>e045242e6369: Pull complete</w:t>
      </w:r>
    </w:p>
    <w:p w:rsidR="00D834E7" w:rsidRDefault="00D834E7" w:rsidP="00D834E7">
      <w:pPr>
        <w:ind w:left="720"/>
      </w:pPr>
      <w:r>
        <w:t>Digest: sha256:af34b623b0920d4f4737d7c9db9df1f92c8372626af5a30685d8cff351e0e8b5</w:t>
      </w:r>
    </w:p>
    <w:p w:rsidR="00D834E7" w:rsidRDefault="00D834E7" w:rsidP="00D834E7">
      <w:pPr>
        <w:ind w:left="720"/>
      </w:pPr>
      <w:r>
        <w:t>Status: Downloaded newer image for tomcat:8.0</w:t>
      </w:r>
    </w:p>
    <w:p w:rsidR="00D834E7" w:rsidRDefault="00D834E7" w:rsidP="00D834E7">
      <w:pPr>
        <w:ind w:left="720"/>
      </w:pPr>
      <w:r>
        <w:t xml:space="preserve"> ---&gt; 5c4bd237605a</w:t>
      </w:r>
    </w:p>
    <w:p w:rsidR="00D834E7" w:rsidRDefault="00D834E7" w:rsidP="00D834E7">
      <w:pPr>
        <w:ind w:left="720"/>
      </w:pPr>
      <w:r>
        <w:t>Step 2/</w:t>
      </w:r>
      <w:proofErr w:type="gramStart"/>
      <w:r>
        <w:t>5 :</w:t>
      </w:r>
      <w:proofErr w:type="gramEnd"/>
      <w:r>
        <w:t xml:space="preserve"> copy server.xml /</w:t>
      </w:r>
      <w:proofErr w:type="spellStart"/>
      <w:r>
        <w:t>usr</w:t>
      </w:r>
      <w:proofErr w:type="spellEnd"/>
      <w:r>
        <w:t>/local/tomcat/</w:t>
      </w:r>
      <w:proofErr w:type="spellStart"/>
      <w:r>
        <w:t>conf</w:t>
      </w:r>
      <w:proofErr w:type="spellEnd"/>
      <w:r>
        <w:t>/</w:t>
      </w:r>
    </w:p>
    <w:p w:rsidR="00D834E7" w:rsidRDefault="00D834E7" w:rsidP="00D834E7">
      <w:pPr>
        <w:ind w:left="720"/>
      </w:pPr>
      <w:r>
        <w:t xml:space="preserve"> ---&gt; e9c4d6a26ba6</w:t>
      </w:r>
    </w:p>
    <w:p w:rsidR="00D834E7" w:rsidRDefault="00D834E7" w:rsidP="00D834E7">
      <w:pPr>
        <w:ind w:left="720"/>
      </w:pPr>
      <w:r>
        <w:t>Step 3/</w:t>
      </w:r>
      <w:proofErr w:type="gramStart"/>
      <w:r>
        <w:t>5 :</w:t>
      </w:r>
      <w:proofErr w:type="gramEnd"/>
      <w:r>
        <w:t xml:space="preserve"> copy ssl.crt /</w:t>
      </w:r>
      <w:proofErr w:type="spellStart"/>
      <w:r>
        <w:t>usr</w:t>
      </w:r>
      <w:proofErr w:type="spellEnd"/>
      <w:r>
        <w:t>/local/tomcat/</w:t>
      </w:r>
      <w:proofErr w:type="spellStart"/>
      <w:r>
        <w:t>conf</w:t>
      </w:r>
      <w:proofErr w:type="spellEnd"/>
      <w:r>
        <w:t>/ssl.crt</w:t>
      </w:r>
    </w:p>
    <w:p w:rsidR="00D834E7" w:rsidRDefault="00D834E7" w:rsidP="00D834E7">
      <w:pPr>
        <w:ind w:left="720"/>
      </w:pPr>
      <w:r>
        <w:t xml:space="preserve"> ---&gt; 5adc7189b007</w:t>
      </w:r>
    </w:p>
    <w:p w:rsidR="00D834E7" w:rsidRDefault="00D834E7" w:rsidP="00D834E7">
      <w:pPr>
        <w:ind w:left="720"/>
      </w:pPr>
      <w:r>
        <w:t>Step 4/</w:t>
      </w:r>
      <w:proofErr w:type="gramStart"/>
      <w:r>
        <w:t>5 :</w:t>
      </w:r>
      <w:proofErr w:type="gramEnd"/>
      <w:r>
        <w:t xml:space="preserve"> copy </w:t>
      </w:r>
      <w:proofErr w:type="spellStart"/>
      <w:r>
        <w:t>ssl.key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/local/tomcat/</w:t>
      </w:r>
      <w:proofErr w:type="spellStart"/>
      <w:r>
        <w:t>conf</w:t>
      </w:r>
      <w:proofErr w:type="spellEnd"/>
      <w:r>
        <w:t>/</w:t>
      </w:r>
      <w:proofErr w:type="spellStart"/>
      <w:r>
        <w:t>ssl.key</w:t>
      </w:r>
      <w:proofErr w:type="spellEnd"/>
    </w:p>
    <w:p w:rsidR="00D834E7" w:rsidRDefault="00D834E7" w:rsidP="00D834E7">
      <w:pPr>
        <w:ind w:left="720"/>
      </w:pPr>
      <w:r>
        <w:t xml:space="preserve"> ---&gt; 494feb4040ec</w:t>
      </w:r>
    </w:p>
    <w:p w:rsidR="00D834E7" w:rsidRDefault="00D834E7" w:rsidP="00D834E7">
      <w:pPr>
        <w:ind w:left="720"/>
      </w:pPr>
      <w:r>
        <w:t>Step 5/</w:t>
      </w:r>
      <w:proofErr w:type="gramStart"/>
      <w:r>
        <w:t>5 :</w:t>
      </w:r>
      <w:proofErr w:type="gramEnd"/>
      <w:r>
        <w:t xml:space="preserve"> EXPOSE 8443</w:t>
      </w:r>
    </w:p>
    <w:p w:rsidR="00D834E7" w:rsidRDefault="00D834E7" w:rsidP="00D834E7">
      <w:pPr>
        <w:ind w:left="720"/>
      </w:pPr>
      <w:r>
        <w:t xml:space="preserve"> ---&gt; Running in b603f325291a</w:t>
      </w:r>
    </w:p>
    <w:p w:rsidR="00D834E7" w:rsidRDefault="00D834E7" w:rsidP="00D834E7">
      <w:pPr>
        <w:ind w:left="720"/>
      </w:pPr>
      <w:r>
        <w:t>Removing intermediate container b603f325291a</w:t>
      </w:r>
    </w:p>
    <w:p w:rsidR="00D834E7" w:rsidRDefault="00D834E7" w:rsidP="00D834E7">
      <w:pPr>
        <w:ind w:left="720"/>
      </w:pPr>
      <w:r>
        <w:t xml:space="preserve"> ---&gt; 1e93388e3ef3</w:t>
      </w:r>
    </w:p>
    <w:p w:rsidR="00D834E7" w:rsidRDefault="00D834E7" w:rsidP="00D834E7">
      <w:pPr>
        <w:ind w:left="720"/>
      </w:pPr>
      <w:r>
        <w:t>Successfully built 1e93388e3ef3</w:t>
      </w:r>
    </w:p>
    <w:p w:rsidR="00D834E7" w:rsidRDefault="00D834E7" w:rsidP="00D834E7">
      <w:pPr>
        <w:ind w:left="720"/>
      </w:pPr>
      <w:r>
        <w:t>Successfully tagged tomcat8-lab</w:t>
      </w:r>
      <w:proofErr w:type="gramStart"/>
      <w:r>
        <w:t>2:latest</w:t>
      </w:r>
      <w:proofErr w:type="gramEnd"/>
    </w:p>
    <w:p w:rsidR="00D834E7" w:rsidRDefault="00D834E7" w:rsidP="00D834E7">
      <w:pPr>
        <w:ind w:left="720"/>
      </w:pPr>
      <w:r>
        <w:t>SECURITY WARNING: You are building a Docker image from Windows against a non-Windows Docker host. All files and directories added to build context will have '-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-x' permissions. It is recommended to double check and reset permissions for sensitive files and directories.</w:t>
      </w:r>
    </w:p>
    <w:p w:rsidR="00D834E7" w:rsidRDefault="00D834E7" w:rsidP="00D834E7"/>
    <w:p w:rsidR="00295F0E" w:rsidRDefault="00D834E7" w:rsidP="00D834E7">
      <w:r>
        <w:t>List image:</w:t>
      </w:r>
    </w:p>
    <w:p w:rsidR="00D834E7" w:rsidRDefault="00D834E7" w:rsidP="00D834E7">
      <w:pPr>
        <w:ind w:left="720"/>
      </w:pPr>
      <w:r>
        <w:t>&gt; docker image ls</w:t>
      </w:r>
    </w:p>
    <w:p w:rsidR="00D834E7" w:rsidRDefault="00D834E7" w:rsidP="00D834E7">
      <w:pPr>
        <w:ind w:left="720"/>
      </w:pPr>
      <w:r>
        <w:t>REPOSITORY          TAG                 IMAGE ID            CREATED             SIZE</w:t>
      </w:r>
    </w:p>
    <w:p w:rsidR="00D834E7" w:rsidRDefault="00D834E7" w:rsidP="00D834E7">
      <w:pPr>
        <w:ind w:left="720"/>
      </w:pPr>
      <w:r>
        <w:t>tomcat8-lab2        latest              1e93388e3ef3        3 minutes ago       356MB</w:t>
      </w:r>
    </w:p>
    <w:p w:rsidR="00D834E7" w:rsidRDefault="00D834E7" w:rsidP="00D834E7">
      <w:pPr>
        <w:ind w:left="720"/>
      </w:pPr>
      <w:r>
        <w:t>tomcat              8.0                 5c4bd237605a        2 days ago          356MB</w:t>
      </w:r>
    </w:p>
    <w:p w:rsidR="00D834E7" w:rsidRDefault="00D834E7" w:rsidP="00D834E7">
      <w:pPr>
        <w:ind w:left="720"/>
      </w:pPr>
      <w:r>
        <w:t>hello-world         latest              2cb0d9787c4d        3 weeks ago         1.85kB</w:t>
      </w:r>
    </w:p>
    <w:p w:rsidR="00D834E7" w:rsidRDefault="00D834E7" w:rsidP="00D834E7">
      <w:r>
        <w:t>Run the image:</w:t>
      </w:r>
    </w:p>
    <w:p w:rsidR="00D834E7" w:rsidRDefault="00D834E7" w:rsidP="00D834E7">
      <w:pPr>
        <w:ind w:left="720"/>
      </w:pPr>
      <w:r>
        <w:t>&gt; docker run -d -p8080:8080 -p8443:</w:t>
      </w:r>
    </w:p>
    <w:p w:rsidR="00D834E7" w:rsidRDefault="00D834E7" w:rsidP="00D834E7">
      <w:pPr>
        <w:ind w:left="720"/>
      </w:pPr>
      <w:r>
        <w:t>8443 tomcat8-lab2</w:t>
      </w:r>
    </w:p>
    <w:p w:rsidR="00D834E7" w:rsidRDefault="00D834E7" w:rsidP="00D834E7">
      <w:pPr>
        <w:ind w:left="720"/>
      </w:pPr>
      <w:r>
        <w:t>1c2731ba5c3eb9302e5a42c1294e6333f79df596839d03d0f0fba064796f7f26</w:t>
      </w:r>
    </w:p>
    <w:p w:rsidR="00D834E7" w:rsidRDefault="00D834E7" w:rsidP="00D834E7">
      <w:pPr>
        <w:ind w:left="720"/>
      </w:pPr>
    </w:p>
    <w:p w:rsidR="00D834E7" w:rsidRDefault="00D834E7" w:rsidP="00D834E7">
      <w:pPr>
        <w:ind w:left="720"/>
      </w:pPr>
      <w:r>
        <w:t>&gt; docker container ls</w:t>
      </w:r>
    </w:p>
    <w:p w:rsidR="00D834E7" w:rsidRDefault="00D834E7" w:rsidP="00D834E7">
      <w:pPr>
        <w:ind w:left="720"/>
      </w:pPr>
      <w:r>
        <w:t>CONTAINER ID        IMAGE               COMMAND             CREATED             STATUS              PORTS                                            NAMES</w:t>
      </w:r>
    </w:p>
    <w:p w:rsidR="00D834E7" w:rsidRDefault="00D834E7" w:rsidP="00D834E7">
      <w:pPr>
        <w:ind w:left="720"/>
      </w:pPr>
      <w:r>
        <w:t>1c2731ba5c3e        tomcat8-lab2        "catalina.sh run"   17 seconds ago      Up 8 seconds        0.0.0.0:8080-&gt;8080/</w:t>
      </w:r>
      <w:proofErr w:type="spellStart"/>
      <w:r>
        <w:t>tcp</w:t>
      </w:r>
      <w:proofErr w:type="spellEnd"/>
      <w:r>
        <w:t>, 0.0.0.0:8443-&gt;8443/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musing_torvalds</w:t>
      </w:r>
      <w:proofErr w:type="spellEnd"/>
    </w:p>
    <w:p w:rsidR="00D834E7" w:rsidRDefault="00D834E7" w:rsidP="00D834E7">
      <w:pPr>
        <w:ind w:left="720"/>
      </w:pPr>
      <w:r>
        <w:lastRenderedPageBreak/>
        <w:t>&gt;</w:t>
      </w:r>
    </w:p>
    <w:p w:rsidR="00D834E7" w:rsidRDefault="00D834E7" w:rsidP="00D834E7">
      <w:pPr>
        <w:ind w:left="720"/>
      </w:pPr>
    </w:p>
    <w:p w:rsidR="00703DDB" w:rsidRDefault="00703DDB" w:rsidP="00703DDB">
      <w:pPr>
        <w:ind w:left="720"/>
      </w:pPr>
      <w:r>
        <w:t>&gt; curl http://localhost:8080</w:t>
      </w:r>
    </w:p>
    <w:p w:rsidR="00703DDB" w:rsidRDefault="00703DDB" w:rsidP="00703DDB">
      <w:pPr>
        <w:ind w:left="720"/>
      </w:pPr>
    </w:p>
    <w:p w:rsidR="00703DDB" w:rsidRDefault="00703DDB" w:rsidP="00703DDB">
      <w:pPr>
        <w:ind w:left="720"/>
      </w:pPr>
    </w:p>
    <w:p w:rsidR="00703DDB" w:rsidRDefault="00703DDB" w:rsidP="00703DDB">
      <w:pPr>
        <w:ind w:left="720"/>
      </w:pPr>
      <w:proofErr w:type="spellStart"/>
      <w:r>
        <w:t>StatusCode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200</w:t>
      </w:r>
    </w:p>
    <w:p w:rsidR="00703DDB" w:rsidRDefault="00703DDB" w:rsidP="00703DDB">
      <w:pPr>
        <w:ind w:left="720"/>
      </w:pPr>
      <w:proofErr w:type="spellStart"/>
      <w:proofErr w:type="gramStart"/>
      <w:r>
        <w:t>StatusDescription</w:t>
      </w:r>
      <w:proofErr w:type="spellEnd"/>
      <w:r>
        <w:t xml:space="preserve"> :</w:t>
      </w:r>
      <w:proofErr w:type="gramEnd"/>
      <w:r>
        <w:t xml:space="preserve"> OK</w:t>
      </w:r>
    </w:p>
    <w:p w:rsidR="00703DDB" w:rsidRDefault="00703DDB" w:rsidP="00703DDB">
      <w:pPr>
        <w:ind w:left="720"/>
      </w:pPr>
      <w:r>
        <w:t xml:space="preserve">Content         </w:t>
      </w:r>
      <w:proofErr w:type="gramStart"/>
      <w:r>
        <w:t xml:space="preserve">  :</w:t>
      </w:r>
      <w:proofErr w:type="gramEnd"/>
    </w:p>
    <w:p w:rsidR="00703DDB" w:rsidRDefault="00703DDB" w:rsidP="00703DDB">
      <w:pPr>
        <w:ind w:left="720"/>
      </w:pPr>
    </w:p>
    <w:p w:rsidR="00703DDB" w:rsidRDefault="00703DDB" w:rsidP="00703DDB">
      <w:pPr>
        <w:ind w:left="720"/>
      </w:pPr>
    </w:p>
    <w:p w:rsidR="00703DDB" w:rsidRDefault="00703DDB" w:rsidP="00703DDB">
      <w:pPr>
        <w:ind w:left="720"/>
      </w:pPr>
      <w:r>
        <w:t xml:space="preserve">                    </w:t>
      </w:r>
      <w:proofErr w:type="gramStart"/>
      <w:r>
        <w:t>&lt;!DOCTYPE</w:t>
      </w:r>
      <w:proofErr w:type="gramEnd"/>
      <w:r>
        <w:t xml:space="preserve"> html&gt;</w:t>
      </w:r>
    </w:p>
    <w:p w:rsidR="00703DDB" w:rsidRDefault="00703DDB" w:rsidP="00703DDB">
      <w:pPr>
        <w:ind w:left="720"/>
      </w:pPr>
      <w:r>
        <w:t xml:space="preserve">                    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703DDB" w:rsidRDefault="00703DDB" w:rsidP="00703DDB">
      <w:pPr>
        <w:ind w:left="720"/>
      </w:pPr>
      <w:r>
        <w:t xml:space="preserve">                        &lt;head&gt;</w:t>
      </w:r>
    </w:p>
    <w:p w:rsidR="00703DDB" w:rsidRDefault="00703DDB" w:rsidP="00703DDB">
      <w:pPr>
        <w:ind w:left="720"/>
      </w:pPr>
      <w:r>
        <w:t xml:space="preserve">                            &lt;meta charset="UTF-8" /&gt;</w:t>
      </w:r>
    </w:p>
    <w:p w:rsidR="00703DDB" w:rsidRDefault="00703DDB" w:rsidP="00703DDB">
      <w:pPr>
        <w:ind w:left="720"/>
      </w:pPr>
      <w:r>
        <w:t xml:space="preserve">                            &lt;title&gt;Apache Tomcat/8.0.53&lt;/title&gt;</w:t>
      </w:r>
    </w:p>
    <w:p w:rsidR="00703DDB" w:rsidRDefault="00703DDB" w:rsidP="00703DDB">
      <w:pPr>
        <w:ind w:left="720"/>
      </w:pPr>
      <w:r>
        <w:t xml:space="preserve">                            &lt;link </w:t>
      </w:r>
      <w:proofErr w:type="spellStart"/>
      <w:r>
        <w:t>href</w:t>
      </w:r>
      <w:proofErr w:type="spellEnd"/>
      <w:r>
        <w:t xml:space="preserve">="favicon.ico" </w:t>
      </w:r>
      <w:proofErr w:type="spellStart"/>
      <w:r>
        <w:t>rel</w:t>
      </w:r>
      <w:proofErr w:type="spellEnd"/>
      <w:r>
        <w:t>="icon" type="image/x-icon" /&gt;</w:t>
      </w:r>
    </w:p>
    <w:p w:rsidR="00703DDB" w:rsidRDefault="00703DDB" w:rsidP="00703DDB">
      <w:pPr>
        <w:ind w:left="720"/>
      </w:pPr>
      <w:r>
        <w:t xml:space="preserve">                            &lt;...</w:t>
      </w:r>
    </w:p>
    <w:p w:rsidR="00703DDB" w:rsidRDefault="00703DDB" w:rsidP="00703DDB">
      <w:pPr>
        <w:ind w:left="720"/>
      </w:pPr>
      <w:proofErr w:type="spellStart"/>
      <w:r>
        <w:t>RawContent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HTTP/1.1 200 OK</w:t>
      </w:r>
    </w:p>
    <w:p w:rsidR="00703DDB" w:rsidRDefault="00703DDB" w:rsidP="00703DDB">
      <w:pPr>
        <w:ind w:left="720"/>
      </w:pPr>
      <w:r>
        <w:t xml:space="preserve">                    Transfer-Encoding: chunked</w:t>
      </w:r>
    </w:p>
    <w:p w:rsidR="00703DDB" w:rsidRDefault="00703DDB" w:rsidP="00703DDB">
      <w:pPr>
        <w:ind w:left="720"/>
      </w:pPr>
      <w:r>
        <w:t xml:space="preserve">                    Content-Type: text/</w:t>
      </w:r>
      <w:proofErr w:type="spellStart"/>
      <w:proofErr w:type="gramStart"/>
      <w:r>
        <w:t>html;charset</w:t>
      </w:r>
      <w:proofErr w:type="spellEnd"/>
      <w:proofErr w:type="gramEnd"/>
      <w:r>
        <w:t>=UTF-8</w:t>
      </w:r>
    </w:p>
    <w:p w:rsidR="00703DDB" w:rsidRDefault="00703DDB" w:rsidP="00703DDB">
      <w:pPr>
        <w:ind w:left="720"/>
      </w:pPr>
      <w:r>
        <w:t xml:space="preserve">                    Date: Thu, 02 Aug 2018 18:39:08 GMT</w:t>
      </w:r>
    </w:p>
    <w:p w:rsidR="00703DDB" w:rsidRDefault="00703DDB" w:rsidP="00703DDB">
      <w:pPr>
        <w:ind w:left="720"/>
      </w:pPr>
      <w:r>
        <w:t xml:space="preserve">                    Server: Apache-Coyote/1.1</w:t>
      </w:r>
    </w:p>
    <w:p w:rsidR="00703DDB" w:rsidRDefault="00703DDB" w:rsidP="00703DDB">
      <w:pPr>
        <w:ind w:left="720"/>
      </w:pPr>
    </w:p>
    <w:p w:rsidR="00703DDB" w:rsidRDefault="00703DDB" w:rsidP="00703DDB">
      <w:pPr>
        <w:ind w:left="720"/>
      </w:pPr>
    </w:p>
    <w:p w:rsidR="00703DDB" w:rsidRDefault="00703DDB" w:rsidP="00703DDB">
      <w:pPr>
        <w:ind w:left="720"/>
      </w:pPr>
    </w:p>
    <w:p w:rsidR="00703DDB" w:rsidRDefault="00703DDB" w:rsidP="00703DDB">
      <w:pPr>
        <w:ind w:left="720"/>
      </w:pPr>
    </w:p>
    <w:p w:rsidR="00703DDB" w:rsidRDefault="00703DDB" w:rsidP="00703DDB">
      <w:pPr>
        <w:ind w:left="720"/>
      </w:pPr>
      <w:r>
        <w:t xml:space="preserve">                    </w:t>
      </w:r>
      <w:proofErr w:type="gramStart"/>
      <w:r>
        <w:t>&lt;!DOCTYPE</w:t>
      </w:r>
      <w:proofErr w:type="gramEnd"/>
      <w:r>
        <w:t xml:space="preserve"> html&gt;</w:t>
      </w:r>
    </w:p>
    <w:p w:rsidR="00703DDB" w:rsidRDefault="00703DDB" w:rsidP="00703DDB">
      <w:pPr>
        <w:ind w:left="720"/>
      </w:pPr>
      <w:r>
        <w:t xml:space="preserve">                    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703DDB" w:rsidRDefault="00703DDB" w:rsidP="00703DDB">
      <w:pPr>
        <w:ind w:left="720"/>
      </w:pPr>
      <w:r>
        <w:t xml:space="preserve">                        &lt;head&gt;</w:t>
      </w:r>
    </w:p>
    <w:p w:rsidR="00703DDB" w:rsidRDefault="00703DDB" w:rsidP="00703DDB">
      <w:pPr>
        <w:ind w:left="720"/>
      </w:pPr>
      <w:r>
        <w:t xml:space="preserve">                       ...</w:t>
      </w:r>
    </w:p>
    <w:p w:rsidR="00703DDB" w:rsidRDefault="00703DDB" w:rsidP="00703DDB">
      <w:pPr>
        <w:ind w:left="720"/>
      </w:pPr>
      <w:r>
        <w:t xml:space="preserve">Forms           </w:t>
      </w:r>
      <w:proofErr w:type="gramStart"/>
      <w:r>
        <w:t xml:space="preserve">  :</w:t>
      </w:r>
      <w:proofErr w:type="gramEnd"/>
      <w:r>
        <w:t xml:space="preserve"> {}</w:t>
      </w:r>
    </w:p>
    <w:p w:rsidR="00703DDB" w:rsidRDefault="00703DDB" w:rsidP="00703DDB">
      <w:pPr>
        <w:ind w:left="720"/>
      </w:pPr>
      <w:r>
        <w:t xml:space="preserve">Headers         </w:t>
      </w:r>
      <w:proofErr w:type="gramStart"/>
      <w:r>
        <w:t xml:space="preserve">  :</w:t>
      </w:r>
      <w:proofErr w:type="gramEnd"/>
      <w:r>
        <w:t xml:space="preserve"> {[Transfer-Encoding, chunked], [Content-Type, text/</w:t>
      </w:r>
      <w:proofErr w:type="spellStart"/>
      <w:r>
        <w:t>html;charset</w:t>
      </w:r>
      <w:proofErr w:type="spellEnd"/>
      <w:r>
        <w:t>=UTF-8], [Date, Thu, 02 Aug 2018</w:t>
      </w:r>
    </w:p>
    <w:p w:rsidR="00703DDB" w:rsidRDefault="00703DDB" w:rsidP="00703DDB">
      <w:pPr>
        <w:ind w:left="720"/>
      </w:pPr>
      <w:r>
        <w:t xml:space="preserve">                    18:39:08 GMT], [Server, Apache-Coyote/1.1]}</w:t>
      </w:r>
    </w:p>
    <w:p w:rsidR="00703DDB" w:rsidRDefault="00703DDB" w:rsidP="00703DDB">
      <w:pPr>
        <w:ind w:left="720"/>
      </w:pPr>
      <w:r>
        <w:t xml:space="preserve">Images          </w:t>
      </w:r>
      <w:proofErr w:type="gramStart"/>
      <w:r>
        <w:t xml:space="preserve">  :</w:t>
      </w:r>
      <w:proofErr w:type="gramEnd"/>
      <w:r>
        <w:t xml:space="preserve"> {@{</w:t>
      </w:r>
      <w:proofErr w:type="spellStart"/>
      <w:r>
        <w:t>innerHTML</w:t>
      </w:r>
      <w:proofErr w:type="spellEnd"/>
      <w:r>
        <w:t xml:space="preserve">=; </w:t>
      </w:r>
      <w:proofErr w:type="spellStart"/>
      <w:r>
        <w:t>innerText</w:t>
      </w:r>
      <w:proofErr w:type="spellEnd"/>
      <w:r>
        <w:t xml:space="preserve">=; </w:t>
      </w:r>
      <w:proofErr w:type="spellStart"/>
      <w:r>
        <w:t>outerHTML</w:t>
      </w:r>
      <w:proofErr w:type="spellEnd"/>
      <w:r>
        <w:t xml:space="preserve">=&lt;IMG alt="[tomcat logo]" </w:t>
      </w:r>
      <w:proofErr w:type="spellStart"/>
      <w:r>
        <w:t>src</w:t>
      </w:r>
      <w:proofErr w:type="spellEnd"/>
      <w:r>
        <w:t xml:space="preserve">="tomcat.png"&gt;; </w:t>
      </w:r>
      <w:proofErr w:type="spellStart"/>
      <w:r>
        <w:t>outerText</w:t>
      </w:r>
      <w:proofErr w:type="spellEnd"/>
      <w:r>
        <w:t>=;</w:t>
      </w:r>
    </w:p>
    <w:p w:rsidR="00703DDB" w:rsidRDefault="00703DDB" w:rsidP="00703DDB">
      <w:pPr>
        <w:ind w:left="720"/>
      </w:pPr>
      <w:r>
        <w:t xml:space="preserve">                    </w:t>
      </w:r>
      <w:proofErr w:type="spellStart"/>
      <w:r>
        <w:t>tagName</w:t>
      </w:r>
      <w:proofErr w:type="spellEnd"/>
      <w:r>
        <w:t>=IMG; alt</w:t>
      </w:r>
      <w:proofErr w:type="gramStart"/>
      <w:r>
        <w:t>=[</w:t>
      </w:r>
      <w:proofErr w:type="gramEnd"/>
      <w:r>
        <w:t xml:space="preserve">tomcat logo]; </w:t>
      </w:r>
      <w:proofErr w:type="spellStart"/>
      <w:r>
        <w:t>src</w:t>
      </w:r>
      <w:proofErr w:type="spellEnd"/>
      <w:r>
        <w:t>=tomcat.png}}</w:t>
      </w:r>
    </w:p>
    <w:p w:rsidR="00703DDB" w:rsidRDefault="00703DDB" w:rsidP="00703DDB">
      <w:pPr>
        <w:ind w:left="720"/>
      </w:pPr>
      <w:proofErr w:type="spellStart"/>
      <w:r>
        <w:t>InputFields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{}</w:t>
      </w:r>
    </w:p>
    <w:p w:rsidR="00703DDB" w:rsidRDefault="00703DDB" w:rsidP="00703DDB">
      <w:pPr>
        <w:ind w:left="720"/>
      </w:pPr>
      <w:r>
        <w:t xml:space="preserve">Links           </w:t>
      </w:r>
      <w:proofErr w:type="gramStart"/>
      <w:r>
        <w:t xml:space="preserve">  :</w:t>
      </w:r>
      <w:proofErr w:type="gramEnd"/>
      <w:r>
        <w:t xml:space="preserve"> {@{</w:t>
      </w:r>
      <w:proofErr w:type="spellStart"/>
      <w:r>
        <w:t>innerHTML</w:t>
      </w:r>
      <w:proofErr w:type="spellEnd"/>
      <w:r>
        <w:t xml:space="preserve">=Home; </w:t>
      </w:r>
      <w:proofErr w:type="spellStart"/>
      <w:r>
        <w:t>innerText</w:t>
      </w:r>
      <w:proofErr w:type="spellEnd"/>
      <w:r>
        <w:t xml:space="preserve">=Home; </w:t>
      </w:r>
      <w:proofErr w:type="spellStart"/>
      <w:r>
        <w:t>outerHTML</w:t>
      </w:r>
      <w:proofErr w:type="spellEnd"/>
      <w:r>
        <w:t xml:space="preserve">=&lt;A </w:t>
      </w:r>
      <w:proofErr w:type="spellStart"/>
      <w:r>
        <w:t>href</w:t>
      </w:r>
      <w:proofErr w:type="spellEnd"/>
      <w:r>
        <w:t>="https://tomcat.apache.org/"&gt;Home&lt;/A&gt;;</w:t>
      </w:r>
    </w:p>
    <w:p w:rsidR="00703DDB" w:rsidRDefault="00703DDB" w:rsidP="00703DDB">
      <w:pPr>
        <w:ind w:left="720"/>
      </w:pPr>
      <w:r>
        <w:t xml:space="preserve">                    </w:t>
      </w:r>
      <w:proofErr w:type="spellStart"/>
      <w:r>
        <w:t>outerText</w:t>
      </w:r>
      <w:proofErr w:type="spellEnd"/>
      <w:r>
        <w:t xml:space="preserve">=Home; </w:t>
      </w:r>
      <w:proofErr w:type="spellStart"/>
      <w:r>
        <w:t>tagName</w:t>
      </w:r>
      <w:proofErr w:type="spellEnd"/>
      <w:r>
        <w:t xml:space="preserve">=A; </w:t>
      </w:r>
      <w:proofErr w:type="spellStart"/>
      <w:r>
        <w:t>href</w:t>
      </w:r>
      <w:proofErr w:type="spellEnd"/>
      <w:r>
        <w:t xml:space="preserve">=https://tomcat.apache.org/}, </w:t>
      </w:r>
      <w:proofErr w:type="gramStart"/>
      <w:r>
        <w:t>@{</w:t>
      </w:r>
      <w:proofErr w:type="spellStart"/>
      <w:proofErr w:type="gramEnd"/>
      <w:r>
        <w:t>innerHTML</w:t>
      </w:r>
      <w:proofErr w:type="spellEnd"/>
      <w:r>
        <w:t>=Documentation;</w:t>
      </w:r>
    </w:p>
    <w:p w:rsidR="00703DDB" w:rsidRDefault="00703DDB" w:rsidP="00703DDB">
      <w:pPr>
        <w:ind w:left="720"/>
      </w:pPr>
      <w:r>
        <w:t xml:space="preserve">                    </w:t>
      </w:r>
      <w:proofErr w:type="spellStart"/>
      <w:r>
        <w:t>innerText</w:t>
      </w:r>
      <w:proofErr w:type="spellEnd"/>
      <w:r>
        <w:t xml:space="preserve">=Documentation; </w:t>
      </w:r>
      <w:proofErr w:type="spellStart"/>
      <w:r>
        <w:t>outerHTML</w:t>
      </w:r>
      <w:proofErr w:type="spellEnd"/>
      <w:r>
        <w:t xml:space="preserve">=&lt;A </w:t>
      </w:r>
      <w:proofErr w:type="spellStart"/>
      <w:r>
        <w:t>href</w:t>
      </w:r>
      <w:proofErr w:type="spellEnd"/>
      <w:r>
        <w:t xml:space="preserve">="/docs/"&gt;Documentation&lt;/A&gt;; </w:t>
      </w:r>
      <w:proofErr w:type="spellStart"/>
      <w:r>
        <w:t>outerText</w:t>
      </w:r>
      <w:proofErr w:type="spellEnd"/>
      <w:r>
        <w:t>=Documentation;</w:t>
      </w:r>
    </w:p>
    <w:p w:rsidR="00703DDB" w:rsidRDefault="00703DDB" w:rsidP="00703DDB">
      <w:pPr>
        <w:ind w:left="720"/>
      </w:pPr>
      <w:r>
        <w:t xml:space="preserve">                    </w:t>
      </w:r>
      <w:proofErr w:type="spellStart"/>
      <w:r>
        <w:t>tagName</w:t>
      </w:r>
      <w:proofErr w:type="spellEnd"/>
      <w:r>
        <w:t xml:space="preserve">=A; </w:t>
      </w:r>
      <w:proofErr w:type="spellStart"/>
      <w:r>
        <w:t>href</w:t>
      </w:r>
      <w:proofErr w:type="spellEnd"/>
      <w:r>
        <w:t xml:space="preserve">=/docs/}, </w:t>
      </w:r>
      <w:proofErr w:type="gramStart"/>
      <w:r>
        <w:t>@{</w:t>
      </w:r>
      <w:proofErr w:type="spellStart"/>
      <w:proofErr w:type="gramEnd"/>
      <w:r>
        <w:t>innerHTML</w:t>
      </w:r>
      <w:proofErr w:type="spellEnd"/>
      <w:r>
        <w:t xml:space="preserve">=Configuration; </w:t>
      </w:r>
      <w:proofErr w:type="spellStart"/>
      <w:r>
        <w:t>innerText</w:t>
      </w:r>
      <w:proofErr w:type="spellEnd"/>
      <w:r>
        <w:t xml:space="preserve">=Configuration; </w:t>
      </w:r>
      <w:proofErr w:type="spellStart"/>
      <w:r>
        <w:t>outerHTML</w:t>
      </w:r>
      <w:proofErr w:type="spellEnd"/>
      <w:r>
        <w:t>=&lt;A</w:t>
      </w:r>
    </w:p>
    <w:p w:rsidR="00703DDB" w:rsidRDefault="00703DDB" w:rsidP="00703DDB">
      <w:pPr>
        <w:ind w:left="720"/>
      </w:pPr>
      <w:r>
        <w:t xml:space="preserve">                    </w:t>
      </w:r>
      <w:proofErr w:type="spellStart"/>
      <w:r>
        <w:t>href</w:t>
      </w:r>
      <w:proofErr w:type="spellEnd"/>
      <w:r>
        <w:t xml:space="preserve">="/docs/config/"&gt;Configuration&lt;/A&gt;; </w:t>
      </w:r>
      <w:proofErr w:type="spellStart"/>
      <w:r>
        <w:t>outerText</w:t>
      </w:r>
      <w:proofErr w:type="spellEnd"/>
      <w:r>
        <w:t xml:space="preserve">=Configuration; </w:t>
      </w:r>
      <w:proofErr w:type="spellStart"/>
      <w:r>
        <w:t>tagName</w:t>
      </w:r>
      <w:proofErr w:type="spellEnd"/>
      <w:r>
        <w:t xml:space="preserve">=A; </w:t>
      </w:r>
      <w:proofErr w:type="spellStart"/>
      <w:r>
        <w:t>href</w:t>
      </w:r>
      <w:proofErr w:type="spellEnd"/>
      <w:r>
        <w:t>=/docs/config/},</w:t>
      </w:r>
    </w:p>
    <w:p w:rsidR="00703DDB" w:rsidRDefault="00703DDB" w:rsidP="00703DDB">
      <w:pPr>
        <w:ind w:left="720"/>
      </w:pPr>
      <w:r>
        <w:t xml:space="preserve">                    </w:t>
      </w:r>
      <w:proofErr w:type="gramStart"/>
      <w:r>
        <w:t>@{</w:t>
      </w:r>
      <w:proofErr w:type="spellStart"/>
      <w:proofErr w:type="gramEnd"/>
      <w:r>
        <w:t>innerHTML</w:t>
      </w:r>
      <w:proofErr w:type="spellEnd"/>
      <w:r>
        <w:t xml:space="preserve">=Examples; </w:t>
      </w:r>
      <w:proofErr w:type="spellStart"/>
      <w:r>
        <w:t>innerText</w:t>
      </w:r>
      <w:proofErr w:type="spellEnd"/>
      <w:r>
        <w:t xml:space="preserve">=Examples; </w:t>
      </w:r>
      <w:proofErr w:type="spellStart"/>
      <w:r>
        <w:t>outerHTML</w:t>
      </w:r>
      <w:proofErr w:type="spellEnd"/>
      <w:r>
        <w:t xml:space="preserve">=&lt;A </w:t>
      </w:r>
      <w:proofErr w:type="spellStart"/>
      <w:r>
        <w:t>href</w:t>
      </w:r>
      <w:proofErr w:type="spellEnd"/>
      <w:r>
        <w:t>="/examples/"&gt;Examples&lt;/A&gt;;</w:t>
      </w:r>
    </w:p>
    <w:p w:rsidR="00703DDB" w:rsidRDefault="00703DDB" w:rsidP="00703DDB">
      <w:pPr>
        <w:ind w:left="720"/>
      </w:pPr>
      <w:r>
        <w:t xml:space="preserve">                    </w:t>
      </w:r>
      <w:proofErr w:type="spellStart"/>
      <w:r>
        <w:t>outerText</w:t>
      </w:r>
      <w:proofErr w:type="spellEnd"/>
      <w:r>
        <w:t xml:space="preserve">=Examples; </w:t>
      </w:r>
      <w:proofErr w:type="spellStart"/>
      <w:r>
        <w:t>tagName</w:t>
      </w:r>
      <w:proofErr w:type="spellEnd"/>
      <w:r>
        <w:t xml:space="preserve">=A; </w:t>
      </w:r>
      <w:proofErr w:type="spellStart"/>
      <w:r>
        <w:t>href</w:t>
      </w:r>
      <w:proofErr w:type="spellEnd"/>
      <w:r>
        <w:t>=/examples</w:t>
      </w:r>
      <w:proofErr w:type="gramStart"/>
      <w:r>
        <w:t>/}...</w:t>
      </w:r>
      <w:proofErr w:type="gramEnd"/>
      <w:r>
        <w:t>}</w:t>
      </w:r>
    </w:p>
    <w:p w:rsidR="00703DDB" w:rsidRDefault="00703DDB" w:rsidP="00703DDB">
      <w:pPr>
        <w:ind w:left="720"/>
      </w:pPr>
      <w:proofErr w:type="spellStart"/>
      <w:r>
        <w:t>ParsedHtml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mshtml.HTMLDocumentClass</w:t>
      </w:r>
      <w:proofErr w:type="spellEnd"/>
    </w:p>
    <w:p w:rsidR="00D834E7" w:rsidRDefault="00703DDB" w:rsidP="00703DDB">
      <w:pPr>
        <w:ind w:left="720"/>
      </w:pPr>
      <w:proofErr w:type="spellStart"/>
      <w:proofErr w:type="gramStart"/>
      <w:r>
        <w:t>RawContentLength</w:t>
      </w:r>
      <w:proofErr w:type="spellEnd"/>
      <w:r>
        <w:t xml:space="preserve">  :</w:t>
      </w:r>
      <w:proofErr w:type="gramEnd"/>
      <w:r>
        <w:t xml:space="preserve"> 11266</w:t>
      </w:r>
    </w:p>
    <w:p w:rsidR="00703DDB" w:rsidRDefault="00703DDB" w:rsidP="00703DDB">
      <w:pPr>
        <w:ind w:left="720"/>
      </w:pPr>
    </w:p>
    <w:p w:rsidR="00703DDB" w:rsidRDefault="00703DDB" w:rsidP="00703DDB">
      <w:pPr>
        <w:ind w:left="720"/>
      </w:pPr>
      <w:r>
        <w:t>&gt;</w:t>
      </w:r>
    </w:p>
    <w:p w:rsidR="00CC08B5" w:rsidRDefault="00CC08B5" w:rsidP="00703DDB">
      <w:pPr>
        <w:ind w:left="720"/>
      </w:pPr>
    </w:p>
    <w:p w:rsidR="00CC08B5" w:rsidRDefault="00CC08B5" w:rsidP="00703DDB">
      <w:pPr>
        <w:ind w:left="72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486400" cy="3439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08B5" w:rsidRDefault="00CC08B5" w:rsidP="00703DDB">
      <w:pPr>
        <w:ind w:left="720"/>
      </w:pPr>
    </w:p>
    <w:p w:rsidR="00703DDB" w:rsidRDefault="00CC08B5" w:rsidP="00703DDB">
      <w:pPr>
        <w:ind w:left="720"/>
      </w:pPr>
      <w:r>
        <w:rPr>
          <w:noProof/>
        </w:rPr>
        <w:drawing>
          <wp:inline distT="0" distB="0" distL="0" distR="0">
            <wp:extent cx="5486400" cy="3445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DB" w:rsidRDefault="00703DDB" w:rsidP="00703DDB">
      <w:pPr>
        <w:ind w:left="720"/>
      </w:pPr>
    </w:p>
    <w:p w:rsidR="00CC08B5" w:rsidRDefault="00CC08B5" w:rsidP="00703DDB">
      <w:pPr>
        <w:ind w:left="720"/>
      </w:pPr>
    </w:p>
    <w:sectPr w:rsidR="00CC08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4439"/>
    <w:multiLevelType w:val="hybridMultilevel"/>
    <w:tmpl w:val="8B18990E"/>
    <w:lvl w:ilvl="0" w:tplc="00B0D54E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E7"/>
    <w:rsid w:val="00295F0E"/>
    <w:rsid w:val="00703DDB"/>
    <w:rsid w:val="00A04834"/>
    <w:rsid w:val="00CC08B5"/>
    <w:rsid w:val="00D8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C7911"/>
  <w15:chartTrackingRefBased/>
  <w15:docId w15:val="{D8ADFCF0-2ACF-419D-8D1B-978AFD6C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B5BC23A7</Template>
  <TotalTime>32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Waid, Chuck</dc:creator>
  <cp:keywords/>
  <dc:description/>
  <cp:lastModifiedBy>Waid, Chuck</cp:lastModifiedBy>
  <cp:revision>1</cp:revision>
  <dcterms:created xsi:type="dcterms:W3CDTF">2018-08-02T18:27:00Z</dcterms:created>
  <dcterms:modified xsi:type="dcterms:W3CDTF">2018-08-02T18:59:00Z</dcterms:modified>
</cp:coreProperties>
</file>