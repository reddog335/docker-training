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C243" w14:textId="77777777" w:rsidR="006519DC" w:rsidRDefault="006519DC" w:rsidP="006519DC">
      <w:r>
        <w:t>PS C:\WINDOWS\system32&gt; docker version</w:t>
      </w:r>
    </w:p>
    <w:p w14:paraId="32395A6F" w14:textId="77777777" w:rsidR="006519DC" w:rsidRDefault="006519DC" w:rsidP="006519DC">
      <w:r>
        <w:t>Client:</w:t>
      </w:r>
    </w:p>
    <w:p w14:paraId="5D4F22D9" w14:textId="77777777" w:rsidR="006519DC" w:rsidRDefault="006519DC" w:rsidP="006519DC">
      <w:r>
        <w:t xml:space="preserve"> Version:           18.06.0-ce</w:t>
      </w:r>
      <w:bookmarkStart w:id="0" w:name="_GoBack"/>
      <w:bookmarkEnd w:id="0"/>
    </w:p>
    <w:p w14:paraId="3FF8C675" w14:textId="77777777" w:rsidR="006519DC" w:rsidRDefault="006519DC" w:rsidP="006519DC">
      <w:r>
        <w:t xml:space="preserve"> API version:       1.38</w:t>
      </w:r>
    </w:p>
    <w:p w14:paraId="45E2585C" w14:textId="77777777" w:rsidR="006519DC" w:rsidRDefault="006519DC" w:rsidP="006519DC">
      <w:r>
        <w:t xml:space="preserve"> Go version:        go1.10.3</w:t>
      </w:r>
    </w:p>
    <w:p w14:paraId="1764A3CE" w14:textId="77777777" w:rsidR="006519DC" w:rsidRDefault="006519DC" w:rsidP="006519DC">
      <w:r>
        <w:t xml:space="preserve"> Git commit:        0ffa825</w:t>
      </w:r>
    </w:p>
    <w:p w14:paraId="0AECDC46" w14:textId="77777777" w:rsidR="006519DC" w:rsidRDefault="006519DC" w:rsidP="006519DC">
      <w:r>
        <w:t xml:space="preserve"> Built:             Wed Jul 18 19:05:28 2018</w:t>
      </w:r>
    </w:p>
    <w:p w14:paraId="3BCB1304" w14:textId="77777777" w:rsidR="006519DC" w:rsidRDefault="006519DC" w:rsidP="006519DC">
      <w:r>
        <w:t xml:space="preserve"> OS/Arch:           windows/amd64</w:t>
      </w:r>
    </w:p>
    <w:p w14:paraId="78A55305" w14:textId="77777777" w:rsidR="006519DC" w:rsidRDefault="006519DC" w:rsidP="006519DC">
      <w:r>
        <w:t xml:space="preserve"> Experimental:      false</w:t>
      </w:r>
    </w:p>
    <w:p w14:paraId="796EED76" w14:textId="77777777" w:rsidR="006519DC" w:rsidRDefault="006519DC" w:rsidP="006519DC"/>
    <w:p w14:paraId="2F98B171" w14:textId="77777777" w:rsidR="006519DC" w:rsidRDefault="006519DC" w:rsidP="006519DC">
      <w:r>
        <w:t>Server:</w:t>
      </w:r>
    </w:p>
    <w:p w14:paraId="0FDC1358" w14:textId="77777777" w:rsidR="006519DC" w:rsidRDefault="006519DC" w:rsidP="006519DC">
      <w:r>
        <w:t xml:space="preserve"> Engine:</w:t>
      </w:r>
    </w:p>
    <w:p w14:paraId="08DEE1E7" w14:textId="77777777" w:rsidR="006519DC" w:rsidRDefault="006519DC" w:rsidP="006519DC">
      <w:r>
        <w:t xml:space="preserve">  Version:          18.06.0-ce</w:t>
      </w:r>
    </w:p>
    <w:p w14:paraId="698D009B" w14:textId="77777777" w:rsidR="006519DC" w:rsidRDefault="006519DC" w:rsidP="006519DC">
      <w:r>
        <w:t xml:space="preserve">  API version:      1.38 (minimum version 1.12)</w:t>
      </w:r>
    </w:p>
    <w:p w14:paraId="615D2228" w14:textId="77777777" w:rsidR="006519DC" w:rsidRDefault="006519DC" w:rsidP="006519DC">
      <w:r>
        <w:t xml:space="preserve">  Go version:       go1.10.3</w:t>
      </w:r>
    </w:p>
    <w:p w14:paraId="4CF44F4B" w14:textId="77777777" w:rsidR="006519DC" w:rsidRDefault="006519DC" w:rsidP="006519DC">
      <w:r>
        <w:t xml:space="preserve">  Git commit:       0ffa825</w:t>
      </w:r>
    </w:p>
    <w:p w14:paraId="5392C643" w14:textId="77777777" w:rsidR="006519DC" w:rsidRDefault="006519DC" w:rsidP="006519DC">
      <w:r>
        <w:t xml:space="preserve">  Built:            Wed Jul 18 19:13:46 2018</w:t>
      </w:r>
    </w:p>
    <w:p w14:paraId="40CCE643" w14:textId="77777777" w:rsidR="006519DC" w:rsidRDefault="006519DC" w:rsidP="006519DC">
      <w:r>
        <w:t xml:space="preserve">  OS/Arch:          </w:t>
      </w:r>
      <w:proofErr w:type="spellStart"/>
      <w:r>
        <w:t>linux</w:t>
      </w:r>
      <w:proofErr w:type="spellEnd"/>
      <w:r>
        <w:t>/amd64</w:t>
      </w:r>
    </w:p>
    <w:p w14:paraId="0FAA5DBA" w14:textId="77777777" w:rsidR="006519DC" w:rsidRDefault="006519DC" w:rsidP="006519DC">
      <w:r>
        <w:t xml:space="preserve">  Experimental:     true</w:t>
      </w:r>
    </w:p>
    <w:p w14:paraId="15DA63B1" w14:textId="77777777" w:rsidR="006519DC" w:rsidRDefault="006519DC" w:rsidP="006519DC"/>
    <w:p w14:paraId="762F3CD6" w14:textId="77777777" w:rsidR="006519DC" w:rsidRDefault="006519DC" w:rsidP="006519DC">
      <w:r>
        <w:t>PS C:\WINDOWS\system32&gt; docker login</w:t>
      </w:r>
    </w:p>
    <w:p w14:paraId="0D3DDF26" w14:textId="77777777" w:rsidR="006519DC" w:rsidRDefault="006519DC" w:rsidP="006519DC">
      <w:r>
        <w:t>Login with your Docker ID to push and pull images from Docker Hub. If you don't have a Docker ID, head over to https://hub.docker.com to create one.</w:t>
      </w:r>
    </w:p>
    <w:p w14:paraId="19A65C98" w14:textId="77777777" w:rsidR="006519DC" w:rsidRDefault="006519DC" w:rsidP="006519DC">
      <w:r>
        <w:t xml:space="preserve">Username: </w:t>
      </w:r>
      <w:proofErr w:type="spellStart"/>
      <w:r>
        <w:t>cwaid</w:t>
      </w:r>
      <w:proofErr w:type="spellEnd"/>
    </w:p>
    <w:p w14:paraId="1E3AF801" w14:textId="77777777" w:rsidR="006519DC" w:rsidRDefault="006519DC" w:rsidP="006519DC">
      <w:r>
        <w:t>Password:</w:t>
      </w:r>
    </w:p>
    <w:p w14:paraId="57490E76" w14:textId="77777777" w:rsidR="006519DC" w:rsidRDefault="006519DC" w:rsidP="006519DC">
      <w:r>
        <w:t>Login Succeeded</w:t>
      </w:r>
    </w:p>
    <w:p w14:paraId="28BCA560" w14:textId="77777777" w:rsidR="006519DC" w:rsidRDefault="006519DC" w:rsidP="006519DC"/>
    <w:p w14:paraId="68212BEA" w14:textId="77777777" w:rsidR="006519DC" w:rsidRDefault="006519DC" w:rsidP="006519DC">
      <w:r>
        <w:t>PS C:\WINDOWS\system32&gt; docker run hello-world</w:t>
      </w:r>
    </w:p>
    <w:p w14:paraId="5B9E9A41" w14:textId="77777777" w:rsidR="006519DC" w:rsidRDefault="006519DC" w:rsidP="006519DC">
      <w:r>
        <w:t>Unable to find image '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>' locally</w:t>
      </w:r>
    </w:p>
    <w:p w14:paraId="6E909F2E" w14:textId="77777777" w:rsidR="006519DC" w:rsidRDefault="006519DC" w:rsidP="006519DC">
      <w:r>
        <w:t>latest: Pulling from library/hello-world</w:t>
      </w:r>
    </w:p>
    <w:p w14:paraId="3D37934F" w14:textId="77777777" w:rsidR="00295F0E" w:rsidRDefault="006519DC" w:rsidP="006519DC">
      <w:r>
        <w:t>9db2ca6ccae0: Pull complete</w:t>
      </w:r>
    </w:p>
    <w:p w14:paraId="181B113F" w14:textId="77777777" w:rsidR="006519DC" w:rsidRDefault="006519DC" w:rsidP="006519DC">
      <w:r>
        <w:t>Digest: sha256:4b8ff392a12ed9ea17784bd3c9a8b1fa3299cac44aca35a85c90c5e3c7afacdc</w:t>
      </w:r>
    </w:p>
    <w:p w14:paraId="617165AB" w14:textId="77777777" w:rsidR="006519DC" w:rsidRDefault="006519DC" w:rsidP="006519DC"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56562B69" w14:textId="77777777" w:rsidR="006519DC" w:rsidRDefault="006519DC" w:rsidP="006519DC"/>
    <w:p w14:paraId="42CC3043" w14:textId="77777777" w:rsidR="006519DC" w:rsidRDefault="006519DC" w:rsidP="006519DC">
      <w:r>
        <w:t>Hello from Docker!</w:t>
      </w:r>
    </w:p>
    <w:p w14:paraId="2E64615E" w14:textId="77777777" w:rsidR="006519DC" w:rsidRDefault="006519DC" w:rsidP="006519DC">
      <w:r>
        <w:t>This message shows that your installation appears to be working correctly.</w:t>
      </w:r>
    </w:p>
    <w:p w14:paraId="5BF8239F" w14:textId="77777777" w:rsidR="006519DC" w:rsidRDefault="006519DC" w:rsidP="006519DC"/>
    <w:p w14:paraId="597B67BF" w14:textId="77777777" w:rsidR="006519DC" w:rsidRDefault="006519DC" w:rsidP="006519DC">
      <w:r>
        <w:t>To generate this message, Docker took the following steps:</w:t>
      </w:r>
    </w:p>
    <w:p w14:paraId="6E47F42F" w14:textId="77777777" w:rsidR="006519DC" w:rsidRDefault="006519DC" w:rsidP="006519DC">
      <w:r>
        <w:t xml:space="preserve"> 1. The Docker client contacted the Docker daemon.</w:t>
      </w:r>
    </w:p>
    <w:p w14:paraId="596F9B32" w14:textId="77777777" w:rsidR="006519DC" w:rsidRDefault="006519DC" w:rsidP="006519DC">
      <w:r>
        <w:t xml:space="preserve"> 2. The Docker daemon pulled the "hello-world" image from the Docker Hub.</w:t>
      </w:r>
    </w:p>
    <w:p w14:paraId="29A1AB33" w14:textId="77777777" w:rsidR="006519DC" w:rsidRDefault="006519DC" w:rsidP="006519DC">
      <w:r>
        <w:t xml:space="preserve">    (amd64)</w:t>
      </w:r>
    </w:p>
    <w:p w14:paraId="3A319BCB" w14:textId="77777777" w:rsidR="006519DC" w:rsidRDefault="006519DC" w:rsidP="006519DC">
      <w:r>
        <w:t xml:space="preserve"> 3. The Docker daemon created a new container from that image which runs the</w:t>
      </w:r>
    </w:p>
    <w:p w14:paraId="1C32938A" w14:textId="77777777" w:rsidR="006519DC" w:rsidRDefault="006519DC" w:rsidP="006519DC">
      <w:r>
        <w:t xml:space="preserve">    executable that produces the output you are currently reading.</w:t>
      </w:r>
    </w:p>
    <w:p w14:paraId="5B52D1F9" w14:textId="77777777" w:rsidR="006519DC" w:rsidRDefault="006519DC" w:rsidP="006519DC">
      <w:r>
        <w:t xml:space="preserve"> 4. The Docker daemon streamed that output to the Docker client, which sent it</w:t>
      </w:r>
    </w:p>
    <w:p w14:paraId="134E2A2E" w14:textId="77777777" w:rsidR="006519DC" w:rsidRDefault="006519DC" w:rsidP="006519DC">
      <w:r>
        <w:t xml:space="preserve">    to your terminal.</w:t>
      </w:r>
    </w:p>
    <w:p w14:paraId="38B4EFB1" w14:textId="77777777" w:rsidR="006519DC" w:rsidRDefault="006519DC" w:rsidP="006519DC"/>
    <w:p w14:paraId="105C2FFF" w14:textId="77777777" w:rsidR="006519DC" w:rsidRDefault="006519DC" w:rsidP="006519DC">
      <w:r>
        <w:t>To try something more ambitious, you can run an Ubuntu container with:</w:t>
      </w:r>
    </w:p>
    <w:p w14:paraId="3BAA032F" w14:textId="77777777" w:rsidR="006519DC" w:rsidRDefault="006519DC" w:rsidP="006519DC">
      <w:r>
        <w:t xml:space="preserve"> $ docker run -it ubuntu bash</w:t>
      </w:r>
    </w:p>
    <w:p w14:paraId="0448E8BC" w14:textId="77777777" w:rsidR="006519DC" w:rsidRDefault="006519DC" w:rsidP="006519DC"/>
    <w:p w14:paraId="7C1532C9" w14:textId="77777777" w:rsidR="006519DC" w:rsidRDefault="006519DC" w:rsidP="006519DC">
      <w:r>
        <w:t>Share images, automate workflows, and more with a free Docker ID:</w:t>
      </w:r>
    </w:p>
    <w:p w14:paraId="544A3597" w14:textId="77777777" w:rsidR="006519DC" w:rsidRDefault="006519DC" w:rsidP="006519DC">
      <w:r>
        <w:t xml:space="preserve"> https://hub.docker.com/</w:t>
      </w:r>
    </w:p>
    <w:p w14:paraId="3DF6C356" w14:textId="77777777" w:rsidR="006519DC" w:rsidRDefault="006519DC" w:rsidP="006519DC"/>
    <w:p w14:paraId="3EB0A025" w14:textId="77777777" w:rsidR="006519DC" w:rsidRDefault="006519DC" w:rsidP="006519DC">
      <w:r>
        <w:t>For more examples and ideas, visit:</w:t>
      </w:r>
    </w:p>
    <w:p w14:paraId="18FC867B" w14:textId="77777777" w:rsidR="006519DC" w:rsidRDefault="006519DC" w:rsidP="006519DC">
      <w:r>
        <w:t xml:space="preserve"> https://docs.docker.com/engine/userguide/</w:t>
      </w:r>
    </w:p>
    <w:p w14:paraId="2ABFEAC3" w14:textId="77777777" w:rsidR="006519DC" w:rsidRDefault="006519DC" w:rsidP="006519DC"/>
    <w:p w14:paraId="1F9DF8A8" w14:textId="77777777" w:rsidR="006519DC" w:rsidRDefault="006519DC" w:rsidP="006519DC">
      <w:r>
        <w:t>PS C:\WINDOWS\system32&gt;</w:t>
      </w:r>
    </w:p>
    <w:p w14:paraId="0A591941" w14:textId="77777777" w:rsidR="006519DC" w:rsidRDefault="006519DC" w:rsidP="006519DC">
      <w:r>
        <w:lastRenderedPageBreak/>
        <w:t>PS C:\WINDOWS\system32&gt; docker image ls</w:t>
      </w:r>
    </w:p>
    <w:p w14:paraId="172A8C63" w14:textId="77777777" w:rsidR="006519DC" w:rsidRDefault="006519DC" w:rsidP="006519DC">
      <w:r>
        <w:t>REPOSITORY          TAG                 IMAGE ID            CREATED             SIZE</w:t>
      </w:r>
    </w:p>
    <w:p w14:paraId="5658672A" w14:textId="77777777" w:rsidR="006519DC" w:rsidRDefault="006519DC" w:rsidP="006519DC">
      <w:r>
        <w:t>hello-world         latest              2cb0d9787c4d        3 weeks ago         1.85kB</w:t>
      </w:r>
    </w:p>
    <w:p w14:paraId="187A8EC0" w14:textId="77777777" w:rsidR="006519DC" w:rsidRDefault="006519DC" w:rsidP="006519DC"/>
    <w:p w14:paraId="30C32315" w14:textId="77777777" w:rsidR="006519DC" w:rsidRDefault="006519DC" w:rsidP="006519DC">
      <w:r>
        <w:t>PS C:\WINDOWS\system32&gt; docker container ls</w:t>
      </w:r>
    </w:p>
    <w:p w14:paraId="4925B378" w14:textId="77777777" w:rsidR="006519DC" w:rsidRDefault="006519DC" w:rsidP="006519DC">
      <w:r>
        <w:t>CONTAINER ID        IMAGE               COMMAND             CREATED             STATUS              PORTS               NAMES</w:t>
      </w:r>
    </w:p>
    <w:p w14:paraId="4662F070" w14:textId="77777777" w:rsidR="006519DC" w:rsidRDefault="006519DC" w:rsidP="006519DC">
      <w:r>
        <w:t>PS C:\WINDOWS\system32&gt; docker container ls -a</w:t>
      </w:r>
    </w:p>
    <w:p w14:paraId="5CAEDD77" w14:textId="77777777" w:rsidR="006519DC" w:rsidRDefault="006519DC" w:rsidP="006519DC">
      <w:r>
        <w:t>CONTAINER ID        IMAGE               COMMAND             CREATED             STATUS                     PORTS               NAMES</w:t>
      </w:r>
    </w:p>
    <w:p w14:paraId="3B7303D5" w14:textId="77777777" w:rsidR="006519DC" w:rsidRDefault="006519DC" w:rsidP="006519DC">
      <w:r>
        <w:t xml:space="preserve">6c64241357ad        hello-world         "/hello"            3 minutes ago       Exited (0) 3 minutes ago                       </w:t>
      </w:r>
      <w:proofErr w:type="spellStart"/>
      <w:r>
        <w:t>distracted_vaughan</w:t>
      </w:r>
      <w:proofErr w:type="spellEnd"/>
    </w:p>
    <w:p w14:paraId="4666E7E8" w14:textId="77777777" w:rsidR="006519DC" w:rsidRDefault="006519DC" w:rsidP="006519DC"/>
    <w:p w14:paraId="74DB8DD6" w14:textId="77777777" w:rsidR="00E13E1B" w:rsidRDefault="00E13E1B" w:rsidP="006519DC"/>
    <w:p w14:paraId="25DD53CA" w14:textId="77777777" w:rsidR="00E13E1B" w:rsidRDefault="00E13E1B" w:rsidP="00E13E1B">
      <w:r>
        <w:t>PS Y:\&gt; docker run -d -p 8080:8080 tomcat:8.0</w:t>
      </w:r>
    </w:p>
    <w:p w14:paraId="36E42867" w14:textId="77777777" w:rsidR="00E13E1B" w:rsidRDefault="00E13E1B" w:rsidP="00E13E1B">
      <w:r>
        <w:t>Unable to find image 'tomcat:8.0' locally</w:t>
      </w:r>
    </w:p>
    <w:p w14:paraId="69EEBDD9" w14:textId="77777777" w:rsidR="00E13E1B" w:rsidRDefault="00E13E1B" w:rsidP="00E13E1B">
      <w:r>
        <w:t>8.0: Pulling from library/tomcat</w:t>
      </w:r>
    </w:p>
    <w:p w14:paraId="06F62426" w14:textId="77777777" w:rsidR="00E13E1B" w:rsidRDefault="00E13E1B" w:rsidP="00E13E1B">
      <w:r>
        <w:t>d660b1f15b9b: Pull complete</w:t>
      </w:r>
    </w:p>
    <w:p w14:paraId="2BD57204" w14:textId="77777777" w:rsidR="00E13E1B" w:rsidRDefault="00E13E1B" w:rsidP="00E13E1B">
      <w:r>
        <w:t>46dde23c37b3: Pull complete</w:t>
      </w:r>
    </w:p>
    <w:p w14:paraId="3683BD60" w14:textId="77777777" w:rsidR="00E13E1B" w:rsidRDefault="00E13E1B" w:rsidP="00E13E1B">
      <w:r>
        <w:t>ac5ffaa94f61: Pull complete</w:t>
      </w:r>
    </w:p>
    <w:p w14:paraId="7704CF02" w14:textId="77777777" w:rsidR="00E13E1B" w:rsidRDefault="00E13E1B" w:rsidP="00E13E1B">
      <w:r>
        <w:t>f7e9f30394f5: Pull complete</w:t>
      </w:r>
    </w:p>
    <w:p w14:paraId="0E867657" w14:textId="77777777" w:rsidR="00E13E1B" w:rsidRDefault="00E13E1B" w:rsidP="00E13E1B">
      <w:r>
        <w:t>3ae3a41d5873: Pull complete</w:t>
      </w:r>
    </w:p>
    <w:p w14:paraId="5776AFC3" w14:textId="77777777" w:rsidR="00E13E1B" w:rsidRDefault="00E13E1B" w:rsidP="00E13E1B">
      <w:r>
        <w:t>8eea330fdc65: Pull complete</w:t>
      </w:r>
    </w:p>
    <w:p w14:paraId="7F41A29A" w14:textId="77777777" w:rsidR="00E13E1B" w:rsidRDefault="00E13E1B" w:rsidP="00E13E1B">
      <w:r>
        <w:t>d051bc095250: Pull complete</w:t>
      </w:r>
    </w:p>
    <w:p w14:paraId="1407FB30" w14:textId="77777777" w:rsidR="00E13E1B" w:rsidRDefault="00E13E1B" w:rsidP="00E13E1B">
      <w:r>
        <w:t>d4f397a5ced6: Pull complete</w:t>
      </w:r>
    </w:p>
    <w:p w14:paraId="113C230D" w14:textId="77777777" w:rsidR="00E13E1B" w:rsidRDefault="00E13E1B" w:rsidP="00E13E1B">
      <w:r>
        <w:t>8b01e0b079d4: Pull complete</w:t>
      </w:r>
    </w:p>
    <w:p w14:paraId="4B196F8E" w14:textId="77777777" w:rsidR="00E13E1B" w:rsidRDefault="00E13E1B" w:rsidP="00E13E1B">
      <w:r>
        <w:t>e63b68df2293: Pull complete</w:t>
      </w:r>
    </w:p>
    <w:p w14:paraId="29D97F84" w14:textId="77777777" w:rsidR="00E13E1B" w:rsidRDefault="00E13E1B" w:rsidP="00E13E1B">
      <w:r>
        <w:t>e045242e6369: Pull complete</w:t>
      </w:r>
    </w:p>
    <w:p w14:paraId="17FDB822" w14:textId="77777777" w:rsidR="00E13E1B" w:rsidRDefault="00E13E1B" w:rsidP="00E13E1B">
      <w:r>
        <w:t>Digest: sha256:af34b623b0920d4f4737d7c9db9df1f92c8372626af5a30685d8cff351e0e8b5</w:t>
      </w:r>
    </w:p>
    <w:p w14:paraId="7B8DA745" w14:textId="77777777" w:rsidR="00E13E1B" w:rsidRDefault="00E13E1B" w:rsidP="00E13E1B">
      <w:r>
        <w:t>Status: Downloaded newer image for tomcat:8.0</w:t>
      </w:r>
    </w:p>
    <w:p w14:paraId="045707BE" w14:textId="77777777" w:rsidR="00E13E1B" w:rsidRDefault="00E13E1B" w:rsidP="00E13E1B">
      <w:r>
        <w:t>29b5831d1ecefd6257fa3e9757bc265fe674b3672fe86a937f6c0423762eb9f7</w:t>
      </w:r>
    </w:p>
    <w:p w14:paraId="19D0B94D" w14:textId="77777777" w:rsidR="00E13E1B" w:rsidRDefault="00E13E1B" w:rsidP="00E13E1B"/>
    <w:p w14:paraId="77617811" w14:textId="77777777" w:rsidR="00E13E1B" w:rsidRDefault="00E13E1B" w:rsidP="00E13E1B"/>
    <w:p w14:paraId="71480DBF" w14:textId="77777777" w:rsidR="00E13E1B" w:rsidRDefault="00E13E1B" w:rsidP="00E13E1B">
      <w:r>
        <w:t>PS Y:\&gt; docker container ls</w:t>
      </w:r>
    </w:p>
    <w:p w14:paraId="7444560A" w14:textId="77777777" w:rsidR="00E13E1B" w:rsidRDefault="00E13E1B" w:rsidP="00E13E1B">
      <w:r>
        <w:t>CONTAINER ID        IMAGE               COMMAND             CREATED             STATUS              PORTS                    NAMES</w:t>
      </w:r>
    </w:p>
    <w:p w14:paraId="7CA5AEFF" w14:textId="77777777" w:rsidR="00E13E1B" w:rsidRDefault="00E13E1B" w:rsidP="00E13E1B">
      <w:r>
        <w:t>29b5831d1ece        tomcat:8.0          "catalina.sh run"   39 seconds ago      Up 35 seconds       0.0.0.0:8080-&gt;8080/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clever_kare</w:t>
      </w:r>
      <w:proofErr w:type="spellEnd"/>
    </w:p>
    <w:p w14:paraId="7B376618" w14:textId="77777777" w:rsidR="00E13E1B" w:rsidRDefault="00E13E1B" w:rsidP="00E13E1B">
      <w:r>
        <w:t>PS Y:\&gt;</w:t>
      </w:r>
    </w:p>
    <w:p w14:paraId="1754917F" w14:textId="77777777" w:rsidR="00E13E1B" w:rsidRDefault="00E13E1B" w:rsidP="00E13E1B"/>
    <w:p w14:paraId="225E6278" w14:textId="77777777" w:rsidR="00E13E1B" w:rsidRDefault="00E13E1B" w:rsidP="00E13E1B">
      <w:r>
        <w:t>PS Y:\&gt; docker exec -it 29b5831d1ece bash</w:t>
      </w:r>
    </w:p>
    <w:p w14:paraId="19F46B50" w14:textId="77777777" w:rsidR="00E13E1B" w:rsidRDefault="00E13E1B" w:rsidP="00E13E1B">
      <w:r>
        <w:t>root@29b5831d1ece:/</w:t>
      </w:r>
      <w:proofErr w:type="spellStart"/>
      <w:r>
        <w:t>usr</w:t>
      </w:r>
      <w:proofErr w:type="spellEnd"/>
      <w:r>
        <w:t>/local/tomcat# ls</w:t>
      </w:r>
    </w:p>
    <w:p w14:paraId="50C5AE1C" w14:textId="77777777" w:rsidR="00E13E1B" w:rsidRDefault="00E13E1B" w:rsidP="00E13E1B">
      <w:proofErr w:type="gramStart"/>
      <w:r>
        <w:t>LICENSE  NOTICE</w:t>
      </w:r>
      <w:proofErr w:type="gramEnd"/>
      <w:r>
        <w:t xml:space="preserve">  RELEASE-NOTES  RUNNING.txt  bin  </w:t>
      </w:r>
      <w:proofErr w:type="spellStart"/>
      <w:r>
        <w:t>conf</w:t>
      </w:r>
      <w:proofErr w:type="spellEnd"/>
      <w:r>
        <w:t xml:space="preserve">  include  lib  logs  native-</w:t>
      </w:r>
      <w:proofErr w:type="spellStart"/>
      <w:r>
        <w:t>jni</w:t>
      </w:r>
      <w:proofErr w:type="spellEnd"/>
      <w:r>
        <w:t xml:space="preserve">-lib  temp  </w:t>
      </w:r>
      <w:proofErr w:type="spellStart"/>
      <w:r>
        <w:t>webapps</w:t>
      </w:r>
      <w:proofErr w:type="spellEnd"/>
      <w:r>
        <w:t xml:space="preserve">  work</w:t>
      </w:r>
    </w:p>
    <w:p w14:paraId="4AB53E0A" w14:textId="77777777" w:rsidR="00E13E1B" w:rsidRDefault="00E13E1B" w:rsidP="00E13E1B">
      <w:r>
        <w:t>root@29b5831d1ece:/</w:t>
      </w:r>
      <w:proofErr w:type="spellStart"/>
      <w:r>
        <w:t>usr</w:t>
      </w:r>
      <w:proofErr w:type="spellEnd"/>
      <w:r>
        <w:t>/local/tomcat# ls logs</w:t>
      </w:r>
    </w:p>
    <w:p w14:paraId="2619E59E" w14:textId="77777777" w:rsidR="00E13E1B" w:rsidRDefault="00E13E1B" w:rsidP="00E13E1B">
      <w:r>
        <w:t>catalina.2018-08-01.log      localhost.2018-08-01.log             manager.2018-08-01.log</w:t>
      </w:r>
    </w:p>
    <w:p w14:paraId="4A8AAC06" w14:textId="77777777" w:rsidR="00E13E1B" w:rsidRDefault="00E13E1B" w:rsidP="00E13E1B">
      <w:proofErr w:type="gramStart"/>
      <w:r>
        <w:t>host-manager.2018-08-01.log  localhost_access_log.2018-08-01.txt</w:t>
      </w:r>
      <w:proofErr w:type="gramEnd"/>
    </w:p>
    <w:p w14:paraId="44F642EA" w14:textId="77777777" w:rsidR="00E13E1B" w:rsidRDefault="00E13E1B" w:rsidP="00E13E1B">
      <w:r>
        <w:t>root@29b5831d1ece:/</w:t>
      </w:r>
      <w:proofErr w:type="spellStart"/>
      <w:r>
        <w:t>usr</w:t>
      </w:r>
      <w:proofErr w:type="spellEnd"/>
      <w:r>
        <w:t>/local/tomcat# exit</w:t>
      </w:r>
    </w:p>
    <w:p w14:paraId="3671D197" w14:textId="77777777" w:rsidR="00E13E1B" w:rsidRDefault="00E13E1B" w:rsidP="00E13E1B">
      <w:r>
        <w:t>exit</w:t>
      </w:r>
    </w:p>
    <w:p w14:paraId="47826BBE" w14:textId="77777777" w:rsidR="00E13E1B" w:rsidRDefault="00E13E1B" w:rsidP="00E13E1B">
      <w:r>
        <w:t>PS Y:\&gt;</w:t>
      </w:r>
    </w:p>
    <w:p w14:paraId="716C225A" w14:textId="77777777" w:rsidR="00E13E1B" w:rsidRDefault="00E13E1B" w:rsidP="00E13E1B"/>
    <w:p w14:paraId="5C6EB7BA" w14:textId="77777777" w:rsidR="00E13E1B" w:rsidRDefault="00E13E1B" w:rsidP="00E13E1B">
      <w:r>
        <w:t>PS Y:\&gt; docker logs 29b5831d1ece</w:t>
      </w:r>
    </w:p>
    <w:p w14:paraId="1E8B3D1A" w14:textId="77777777" w:rsidR="00E13E1B" w:rsidRDefault="00E13E1B" w:rsidP="00E13E1B">
      <w:r>
        <w:t>01-Aug-2018 21:50:01.118 INFO [main] org.apache.catalina.startup.VersionLoggerListener.log Server version:        Apache Tomcat/8.0.53</w:t>
      </w:r>
    </w:p>
    <w:p w14:paraId="5EB3E2D0" w14:textId="77777777" w:rsidR="00E13E1B" w:rsidRDefault="00E13E1B" w:rsidP="00E13E1B">
      <w:r>
        <w:t xml:space="preserve">01-Aug-2018 21:50:01.121 INFO [main] org.apache.catalina.startup.VersionLoggerListener.log Server built:          Jun </w:t>
      </w:r>
      <w:proofErr w:type="gramStart"/>
      <w:r>
        <w:t>29</w:t>
      </w:r>
      <w:proofErr w:type="gramEnd"/>
      <w:r>
        <w:t xml:space="preserve"> 2018 14:42:45 UTC</w:t>
      </w:r>
    </w:p>
    <w:p w14:paraId="361133A2" w14:textId="77777777" w:rsidR="00E13E1B" w:rsidRDefault="00E13E1B" w:rsidP="00E13E1B">
      <w:r>
        <w:lastRenderedPageBreak/>
        <w:t>01-Aug-2018 21:50:01.122 INFO [main] org.apache.catalina.startup.VersionLoggerListener.log Server number:         8.0.53.0</w:t>
      </w:r>
    </w:p>
    <w:p w14:paraId="4CF6A12C" w14:textId="77777777" w:rsidR="00E13E1B" w:rsidRDefault="00E13E1B" w:rsidP="00E13E1B">
      <w:r>
        <w:t>01-Aug-2018 21:50:01.123 INFO [main] org.apache.catalina.startup.VersionLoggerListener.log OS Name:               Linux</w:t>
      </w:r>
    </w:p>
    <w:p w14:paraId="2C91EE3A" w14:textId="77777777" w:rsidR="00E13E1B" w:rsidRDefault="00E13E1B" w:rsidP="00E13E1B">
      <w:r>
        <w:t>01-Aug-2018 21:50:01.124 INFO [main] org.apache.catalina.startup.VersionLoggerListener.log OS Version:            4.9.93-linuxkit-aufs</w:t>
      </w:r>
    </w:p>
    <w:p w14:paraId="756CE75B" w14:textId="77777777" w:rsidR="00E13E1B" w:rsidRDefault="00E13E1B" w:rsidP="00E13E1B">
      <w:r>
        <w:t>01-Aug-2018 21:50:01.124 INFO [main] org.apache.catalina.startup.VersionLoggerListener.log Architecture:          amd64</w:t>
      </w:r>
    </w:p>
    <w:p w14:paraId="6DF4886A" w14:textId="77777777" w:rsidR="00E13E1B" w:rsidRDefault="00E13E1B" w:rsidP="00E13E1B">
      <w:r>
        <w:t>01-Aug-2018 21:50:01.125 INFO [main] org.apache.catalina.startup.VersionLoggerListener.log Java Home: 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/java-7-openjdk-amd64/</w:t>
      </w:r>
      <w:proofErr w:type="spellStart"/>
      <w:r>
        <w:t>jre</w:t>
      </w:r>
      <w:proofErr w:type="spellEnd"/>
    </w:p>
    <w:p w14:paraId="59223C2C" w14:textId="77777777" w:rsidR="00E13E1B" w:rsidRDefault="00E13E1B" w:rsidP="00E13E1B">
      <w:r>
        <w:t>01-Aug-2018 21:50:01.125 INFO [main] org.apache.catalina.startup.VersionLoggerListener.log JVM Version:           1.7.0_181-b01</w:t>
      </w:r>
    </w:p>
    <w:p w14:paraId="116B52F5" w14:textId="77777777" w:rsidR="00E13E1B" w:rsidRDefault="00E13E1B" w:rsidP="00E13E1B">
      <w:r>
        <w:t>01-Aug-2018 21:50:01.125 INFO [main] org.apache.catalina.startup.VersionLoggerListener.log JVM Vendor:            Oracle Corporation</w:t>
      </w:r>
    </w:p>
    <w:p w14:paraId="5D5A34DA" w14:textId="77777777" w:rsidR="00E13E1B" w:rsidRDefault="00E13E1B" w:rsidP="00E13E1B">
      <w:r>
        <w:t>01-Aug-2018 21:50:01.129 INFO [main] org.apache.catalina.startup.VersionLoggerListener.log CATALINA_BASE:         /</w:t>
      </w:r>
      <w:proofErr w:type="spellStart"/>
      <w:r>
        <w:t>usr</w:t>
      </w:r>
      <w:proofErr w:type="spellEnd"/>
      <w:r>
        <w:t>/local/tomcat</w:t>
      </w:r>
    </w:p>
    <w:p w14:paraId="68AA83B5" w14:textId="77777777" w:rsidR="00E13E1B" w:rsidRDefault="00E13E1B" w:rsidP="00E13E1B">
      <w:r>
        <w:t>01-Aug-2018 21:50:01.129 INFO [main] org.apache.catalina.startup.VersionLoggerListener.log CATALINA_HOME:         /</w:t>
      </w:r>
      <w:proofErr w:type="spellStart"/>
      <w:r>
        <w:t>usr</w:t>
      </w:r>
      <w:proofErr w:type="spellEnd"/>
      <w:r>
        <w:t>/local/tomcat</w:t>
      </w:r>
    </w:p>
    <w:p w14:paraId="708BA1E6" w14:textId="77777777" w:rsidR="00E13E1B" w:rsidRDefault="00E13E1B" w:rsidP="00E13E1B">
      <w:r>
        <w:t>01-Aug-2018 21:50:01.133 INFO [main] org.apache.catalina.startup.VersionLoggerListener.log Command line argument: -</w:t>
      </w:r>
      <w:proofErr w:type="gramStart"/>
      <w:r>
        <w:t>Djava.util.logging</w:t>
      </w:r>
      <w:proofErr w:type="gramEnd"/>
      <w:r>
        <w:t>.config.file=/usr/local/tomcat/conf/logging.properties</w:t>
      </w:r>
    </w:p>
    <w:p w14:paraId="37CEEB04" w14:textId="77777777" w:rsidR="00E13E1B" w:rsidRDefault="00E13E1B" w:rsidP="00E13E1B">
      <w:r>
        <w:t>01-Aug-2018 21:50:01.133 INFO [main] org.apache.catalina.startup.VersionLoggerListener.log Command line argument: -</w:t>
      </w:r>
      <w:proofErr w:type="gramStart"/>
      <w:r>
        <w:t>Djava.util.logging</w:t>
      </w:r>
      <w:proofErr w:type="gramEnd"/>
      <w:r>
        <w:t>.manager=org.apache.juli.ClassLoaderLogManager</w:t>
      </w:r>
    </w:p>
    <w:p w14:paraId="181AD90A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Djdk.tls.ephemeralDHKeySize</w:t>
      </w:r>
      <w:proofErr w:type="spellEnd"/>
      <w:r>
        <w:t>=2048</w:t>
      </w:r>
    </w:p>
    <w:p w14:paraId="59050D47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proofErr w:type="gramStart"/>
      <w:r>
        <w:t>Djava.protocol.handler</w:t>
      </w:r>
      <w:proofErr w:type="gramEnd"/>
      <w:r>
        <w:t>.pkgs</w:t>
      </w:r>
      <w:proofErr w:type="spellEnd"/>
      <w:r>
        <w:t>=</w:t>
      </w:r>
      <w:proofErr w:type="spellStart"/>
      <w:r>
        <w:t>org.apache.catalina.webresources</w:t>
      </w:r>
      <w:proofErr w:type="spellEnd"/>
    </w:p>
    <w:p w14:paraId="31DB42EC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proofErr w:type="gramStart"/>
      <w:r>
        <w:t>Dignore.endorsed.dirs</w:t>
      </w:r>
      <w:proofErr w:type="spellEnd"/>
      <w:proofErr w:type="gramEnd"/>
      <w:r>
        <w:t>=</w:t>
      </w:r>
    </w:p>
    <w:p w14:paraId="43A32150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Dcatalina.base</w:t>
      </w:r>
      <w:proofErr w:type="spellEnd"/>
      <w:r>
        <w:t>=/</w:t>
      </w:r>
      <w:proofErr w:type="spellStart"/>
      <w:r>
        <w:t>usr</w:t>
      </w:r>
      <w:proofErr w:type="spellEnd"/>
      <w:r>
        <w:t>/local/tomcat</w:t>
      </w:r>
    </w:p>
    <w:p w14:paraId="6441E223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Dcatalina.home</w:t>
      </w:r>
      <w:proofErr w:type="spellEnd"/>
      <w:r>
        <w:t>=/</w:t>
      </w:r>
      <w:proofErr w:type="spellStart"/>
      <w:r>
        <w:t>usr</w:t>
      </w:r>
      <w:proofErr w:type="spellEnd"/>
      <w:r>
        <w:t>/local/tomcat</w:t>
      </w:r>
    </w:p>
    <w:p w14:paraId="4E8D3E04" w14:textId="77777777" w:rsidR="00E13E1B" w:rsidRDefault="00E13E1B" w:rsidP="00E13E1B">
      <w:r>
        <w:t>01-Aug-2018 21:50:01.134 INFO [main] org.apache.catalina.startup.VersionLoggerListener.log Command line argument: -</w:t>
      </w:r>
      <w:proofErr w:type="spellStart"/>
      <w:r>
        <w:t>Djava.io.tmpdir</w:t>
      </w:r>
      <w:proofErr w:type="spellEnd"/>
      <w:r>
        <w:t>=/</w:t>
      </w:r>
      <w:proofErr w:type="spellStart"/>
      <w:r>
        <w:t>usr</w:t>
      </w:r>
      <w:proofErr w:type="spellEnd"/>
      <w:r>
        <w:t>/local/tomcat/temp</w:t>
      </w:r>
    </w:p>
    <w:p w14:paraId="1B910F79" w14:textId="77777777" w:rsidR="00E13E1B" w:rsidRDefault="00E13E1B" w:rsidP="00E13E1B">
      <w:r>
        <w:t xml:space="preserve">01-Aug-2018 21:50:01.134 INFO [main] </w:t>
      </w:r>
      <w:proofErr w:type="spellStart"/>
      <w:proofErr w:type="gramStart"/>
      <w:r>
        <w:t>org.apache</w:t>
      </w:r>
      <w:proofErr w:type="gramEnd"/>
      <w:r>
        <w:t>.catalina.core.AprLifecycleListener.lifecycleEvent</w:t>
      </w:r>
      <w:proofErr w:type="spellEnd"/>
      <w:r>
        <w:t xml:space="preserve"> Loaded APR based Apache Tomcat Native library 1.2.17 using APR version 1.5.1.</w:t>
      </w:r>
    </w:p>
    <w:p w14:paraId="270B5DA4" w14:textId="77777777" w:rsidR="00E13E1B" w:rsidRDefault="00E13E1B" w:rsidP="00E13E1B">
      <w:r>
        <w:t xml:space="preserve">01-Aug-2018 21:50:01.134 INFO [main] </w:t>
      </w:r>
      <w:proofErr w:type="spellStart"/>
      <w:proofErr w:type="gramStart"/>
      <w:r>
        <w:t>org.apache</w:t>
      </w:r>
      <w:proofErr w:type="gramEnd"/>
      <w:r>
        <w:t>.catalina.core.AprLifecycleListener.lifecycleEvent</w:t>
      </w:r>
      <w:proofErr w:type="spellEnd"/>
      <w:r>
        <w:t xml:space="preserve"> APR capabilities: IPv6 [true], </w:t>
      </w:r>
      <w:proofErr w:type="spellStart"/>
      <w:r>
        <w:t>sendfile</w:t>
      </w:r>
      <w:proofErr w:type="spellEnd"/>
      <w:r>
        <w:t xml:space="preserve"> [true], accept filters [false], random [true].</w:t>
      </w:r>
    </w:p>
    <w:p w14:paraId="7A141765" w14:textId="77777777" w:rsidR="00E13E1B" w:rsidRDefault="00E13E1B" w:rsidP="00E13E1B">
      <w:r>
        <w:t xml:space="preserve">01-Aug-2018 21:50:01.155 INFO [main] </w:t>
      </w:r>
      <w:proofErr w:type="spellStart"/>
      <w:proofErr w:type="gramStart"/>
      <w:r>
        <w:t>org.apache</w:t>
      </w:r>
      <w:proofErr w:type="gramEnd"/>
      <w:r>
        <w:t>.catalina.core.AprLifecycleListener.initializeSSL</w:t>
      </w:r>
      <w:proofErr w:type="spellEnd"/>
      <w:r>
        <w:t xml:space="preserve"> OpenSSL successfully initialized (OpenSSL 1.1.0f  25 May 2017)</w:t>
      </w:r>
    </w:p>
    <w:p w14:paraId="6FD26E15" w14:textId="77777777" w:rsidR="00E13E1B" w:rsidRDefault="00E13E1B" w:rsidP="00E13E1B">
      <w:r>
        <w:t xml:space="preserve">01-Aug-2018 21:50:01.372 INFO [main] </w:t>
      </w:r>
      <w:proofErr w:type="spellStart"/>
      <w:proofErr w:type="gramStart"/>
      <w:r>
        <w:t>org.apache</w:t>
      </w:r>
      <w:proofErr w:type="gramEnd"/>
      <w:r>
        <w:t>.coyote.AbstractProtocol.init</w:t>
      </w:r>
      <w:proofErr w:type="spellEnd"/>
      <w:r>
        <w:t xml:space="preserve"> Initializing </w:t>
      </w:r>
      <w:proofErr w:type="spellStart"/>
      <w:r>
        <w:t>ProtocolHandler</w:t>
      </w:r>
      <w:proofErr w:type="spellEnd"/>
      <w:r>
        <w:t xml:space="preserve"> ["http-apr-8080"]</w:t>
      </w:r>
    </w:p>
    <w:p w14:paraId="76D60726" w14:textId="77777777" w:rsidR="00E13E1B" w:rsidRDefault="00E13E1B" w:rsidP="00E13E1B">
      <w:r>
        <w:t xml:space="preserve">01-Aug-2018 21:50:01.394 INFO [main] </w:t>
      </w:r>
      <w:proofErr w:type="spellStart"/>
      <w:proofErr w:type="gramStart"/>
      <w:r>
        <w:t>org.apache</w:t>
      </w:r>
      <w:proofErr w:type="gramEnd"/>
      <w:r>
        <w:t>.coyote.AbstractProtocol.init</w:t>
      </w:r>
      <w:proofErr w:type="spellEnd"/>
      <w:r>
        <w:t xml:space="preserve"> Initializing </w:t>
      </w:r>
      <w:proofErr w:type="spellStart"/>
      <w:r>
        <w:t>ProtocolHandler</w:t>
      </w:r>
      <w:proofErr w:type="spellEnd"/>
      <w:r>
        <w:t xml:space="preserve"> ["ajp-apr-8009"]</w:t>
      </w:r>
    </w:p>
    <w:p w14:paraId="0BDD2FD3" w14:textId="77777777" w:rsidR="00E13E1B" w:rsidRDefault="00E13E1B" w:rsidP="00E13E1B">
      <w:r>
        <w:t xml:space="preserve">01-Aug-2018 21:50:01.399 INFO [main] </w:t>
      </w:r>
      <w:proofErr w:type="spellStart"/>
      <w:proofErr w:type="gramStart"/>
      <w:r>
        <w:t>org.apache</w:t>
      </w:r>
      <w:proofErr w:type="gramEnd"/>
      <w:r>
        <w:t>.catalina.startup.Catalina.load</w:t>
      </w:r>
      <w:proofErr w:type="spellEnd"/>
      <w:r>
        <w:t xml:space="preserve"> Initialization processed in 1316 </w:t>
      </w:r>
      <w:proofErr w:type="spellStart"/>
      <w:r>
        <w:t>ms</w:t>
      </w:r>
      <w:proofErr w:type="spellEnd"/>
    </w:p>
    <w:p w14:paraId="3F805E3C" w14:textId="77777777" w:rsidR="00E13E1B" w:rsidRDefault="00E13E1B" w:rsidP="00E13E1B">
      <w:r>
        <w:t xml:space="preserve">01-Aug-2018 21:50:01.448 INFO [main] </w:t>
      </w:r>
      <w:proofErr w:type="spellStart"/>
      <w:proofErr w:type="gramStart"/>
      <w:r>
        <w:t>org.apache</w:t>
      </w:r>
      <w:proofErr w:type="gramEnd"/>
      <w:r>
        <w:t>.catalina.core.StandardService.startInternal</w:t>
      </w:r>
      <w:proofErr w:type="spellEnd"/>
      <w:r>
        <w:t xml:space="preserve"> Starting service Catalina</w:t>
      </w:r>
    </w:p>
    <w:p w14:paraId="3AAC008F" w14:textId="77777777" w:rsidR="00E13E1B" w:rsidRDefault="00E13E1B" w:rsidP="00E13E1B">
      <w:r>
        <w:t xml:space="preserve">01-Aug-2018 21:50:01.449 INFO [main] </w:t>
      </w:r>
      <w:proofErr w:type="spellStart"/>
      <w:proofErr w:type="gramStart"/>
      <w:r>
        <w:t>org.apache</w:t>
      </w:r>
      <w:proofErr w:type="gramEnd"/>
      <w:r>
        <w:t>.catalina.core.StandardEngine.startInternal</w:t>
      </w:r>
      <w:proofErr w:type="spellEnd"/>
      <w:r>
        <w:t xml:space="preserve"> Starting Servlet Engine: Apache Tomcat/8.0.53</w:t>
      </w:r>
    </w:p>
    <w:p w14:paraId="739E42D7" w14:textId="77777777" w:rsidR="00E13E1B" w:rsidRDefault="00E13E1B" w:rsidP="00E13E1B">
      <w:r>
        <w:t xml:space="preserve">01-Aug-2018 21:50:01.482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/examples</w:t>
      </w:r>
    </w:p>
    <w:p w14:paraId="19772A98" w14:textId="77777777" w:rsidR="00E13E1B" w:rsidRDefault="00E13E1B" w:rsidP="00E13E1B">
      <w:r>
        <w:t xml:space="preserve">01-Aug-2018 21:50:04.283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/examples has finished in 2,796 </w:t>
      </w:r>
      <w:proofErr w:type="spellStart"/>
      <w:r>
        <w:t>ms</w:t>
      </w:r>
      <w:proofErr w:type="spellEnd"/>
    </w:p>
    <w:p w14:paraId="0BA9BFB2" w14:textId="77777777" w:rsidR="00E13E1B" w:rsidRDefault="00E13E1B" w:rsidP="00E13E1B">
      <w:r>
        <w:lastRenderedPageBreak/>
        <w:t xml:space="preserve">01-Aug-2018 21:50:04.285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/docs</w:t>
      </w:r>
    </w:p>
    <w:p w14:paraId="0A2BC52B" w14:textId="77777777" w:rsidR="00E13E1B" w:rsidRDefault="00E13E1B" w:rsidP="00E13E1B">
      <w:r>
        <w:t xml:space="preserve">01-Aug-2018 21:50:04.381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/docs has finished in 96 </w:t>
      </w:r>
      <w:proofErr w:type="spellStart"/>
      <w:r>
        <w:t>ms</w:t>
      </w:r>
      <w:proofErr w:type="spellEnd"/>
    </w:p>
    <w:p w14:paraId="4C37AA42" w14:textId="77777777" w:rsidR="00E13E1B" w:rsidRDefault="00E13E1B" w:rsidP="00E13E1B">
      <w:r>
        <w:t xml:space="preserve">01-Aug-2018 21:50:04.383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/manager</w:t>
      </w:r>
    </w:p>
    <w:p w14:paraId="0E8B8331" w14:textId="77777777" w:rsidR="00E13E1B" w:rsidRDefault="00E13E1B" w:rsidP="00E13E1B">
      <w:r>
        <w:t xml:space="preserve">01-Aug-2018 21:50:04.484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/manager has finished in 101 </w:t>
      </w:r>
      <w:proofErr w:type="spellStart"/>
      <w:r>
        <w:t>ms</w:t>
      </w:r>
      <w:proofErr w:type="spellEnd"/>
    </w:p>
    <w:p w14:paraId="1934A0C8" w14:textId="77777777" w:rsidR="00E13E1B" w:rsidRDefault="00E13E1B" w:rsidP="00E13E1B">
      <w:r>
        <w:t xml:space="preserve">01-Aug-2018 21:50:04.486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/host-manager</w:t>
      </w:r>
    </w:p>
    <w:p w14:paraId="1308D20E" w14:textId="77777777" w:rsidR="00E13E1B" w:rsidRDefault="00E13E1B" w:rsidP="00E13E1B">
      <w:r>
        <w:t xml:space="preserve">01-Aug-2018 21:50:04.561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/host-manager has finished in 74 </w:t>
      </w:r>
      <w:proofErr w:type="spellStart"/>
      <w:r>
        <w:t>ms</w:t>
      </w:r>
      <w:proofErr w:type="spellEnd"/>
    </w:p>
    <w:p w14:paraId="546F1BCE" w14:textId="77777777" w:rsidR="00E13E1B" w:rsidRDefault="00E13E1B" w:rsidP="00E13E1B">
      <w:r>
        <w:t xml:space="preserve">01-Aug-2018 21:50:04.563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Deploying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/ROOT</w:t>
      </w:r>
    </w:p>
    <w:p w14:paraId="458A9AEE" w14:textId="77777777" w:rsidR="00E13E1B" w:rsidRDefault="00E13E1B" w:rsidP="00E13E1B">
      <w:r>
        <w:t xml:space="preserve">01-Aug-2018 21:50:04.624 INFO [localhost-startStop-1] </w:t>
      </w:r>
      <w:proofErr w:type="spellStart"/>
      <w:proofErr w:type="gramStart"/>
      <w:r>
        <w:t>org.apache</w:t>
      </w:r>
      <w:proofErr w:type="gramEnd"/>
      <w:r>
        <w:t>.catalina.startup.HostConfig.deployDirectory</w:t>
      </w:r>
      <w:proofErr w:type="spellEnd"/>
      <w:r>
        <w:t xml:space="preserve"> Deployment of web application directory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/ROOT has finished in 62 </w:t>
      </w:r>
      <w:proofErr w:type="spellStart"/>
      <w:r>
        <w:t>ms</w:t>
      </w:r>
      <w:proofErr w:type="spellEnd"/>
    </w:p>
    <w:p w14:paraId="71668848" w14:textId="77777777" w:rsidR="00E13E1B" w:rsidRDefault="00E13E1B" w:rsidP="00E13E1B">
      <w:r>
        <w:t xml:space="preserve">01-Aug-2018 21:50:04.671 INFO [main] </w:t>
      </w:r>
      <w:proofErr w:type="spellStart"/>
      <w:proofErr w:type="gramStart"/>
      <w:r>
        <w:t>org.apache</w:t>
      </w:r>
      <w:proofErr w:type="gramEnd"/>
      <w:r>
        <w:t>.coyote.AbstractProtocol.start</w:t>
      </w:r>
      <w:proofErr w:type="spellEnd"/>
      <w:r>
        <w:t xml:space="preserve"> Starting </w:t>
      </w:r>
      <w:proofErr w:type="spellStart"/>
      <w:r>
        <w:t>ProtocolHandler</w:t>
      </w:r>
      <w:proofErr w:type="spellEnd"/>
      <w:r>
        <w:t xml:space="preserve"> ["http-apr-8080"]</w:t>
      </w:r>
    </w:p>
    <w:p w14:paraId="05871A9C" w14:textId="77777777" w:rsidR="00E13E1B" w:rsidRDefault="00E13E1B" w:rsidP="00E13E1B">
      <w:r>
        <w:t xml:space="preserve">01-Aug-2018 21:50:04.783 INFO [main] </w:t>
      </w:r>
      <w:proofErr w:type="spellStart"/>
      <w:proofErr w:type="gramStart"/>
      <w:r>
        <w:t>org.apache</w:t>
      </w:r>
      <w:proofErr w:type="gramEnd"/>
      <w:r>
        <w:t>.coyote.AbstractProtocol.start</w:t>
      </w:r>
      <w:proofErr w:type="spellEnd"/>
      <w:r>
        <w:t xml:space="preserve"> Starting </w:t>
      </w:r>
      <w:proofErr w:type="spellStart"/>
      <w:r>
        <w:t>ProtocolHandler</w:t>
      </w:r>
      <w:proofErr w:type="spellEnd"/>
      <w:r>
        <w:t xml:space="preserve"> ["ajp-apr-8009"]</w:t>
      </w:r>
    </w:p>
    <w:p w14:paraId="2B148E3E" w14:textId="77777777" w:rsidR="00E13E1B" w:rsidRDefault="00E13E1B" w:rsidP="00E13E1B">
      <w:r>
        <w:t xml:space="preserve">01-Aug-2018 21:50:04.859 INFO [main] </w:t>
      </w:r>
      <w:proofErr w:type="spellStart"/>
      <w:proofErr w:type="gramStart"/>
      <w:r>
        <w:t>org.apache</w:t>
      </w:r>
      <w:proofErr w:type="gramEnd"/>
      <w:r>
        <w:t>.catalina.startup.Catalina.start</w:t>
      </w:r>
      <w:proofErr w:type="spellEnd"/>
      <w:r>
        <w:t xml:space="preserve"> Server startup in 3460 </w:t>
      </w:r>
      <w:proofErr w:type="spellStart"/>
      <w:r>
        <w:t>ms</w:t>
      </w:r>
      <w:proofErr w:type="spellEnd"/>
    </w:p>
    <w:p w14:paraId="4EA1A382" w14:textId="77777777" w:rsidR="00E13E1B" w:rsidRDefault="00E13E1B" w:rsidP="00E13E1B">
      <w:r>
        <w:t>PS Y:\&gt;</w:t>
      </w:r>
    </w:p>
    <w:p w14:paraId="2A0A9AE7" w14:textId="77777777" w:rsidR="00E13E1B" w:rsidRDefault="00E13E1B" w:rsidP="00E13E1B">
      <w:r>
        <w:t>PS Y:\&gt; docker container ls</w:t>
      </w:r>
    </w:p>
    <w:p w14:paraId="73E5603D" w14:textId="77777777" w:rsidR="00E13E1B" w:rsidRDefault="00E13E1B" w:rsidP="00E13E1B">
      <w:r>
        <w:t>CONTAINER ID        IMAGE               COMMAND             CREATED             STATUS              PORTS                    NAMES</w:t>
      </w:r>
    </w:p>
    <w:p w14:paraId="41A9F993" w14:textId="77777777" w:rsidR="00E13E1B" w:rsidRDefault="00E13E1B" w:rsidP="00E13E1B">
      <w:r>
        <w:t>29b5831d1ece        tomcat:8.0          "catalina.sh run"   4 minutes ago       Up 19 seconds       0.0.0.0:8080-&gt;8080/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clever_kare</w:t>
      </w:r>
      <w:proofErr w:type="spellEnd"/>
    </w:p>
    <w:p w14:paraId="30D84828" w14:textId="77777777" w:rsidR="00E13E1B" w:rsidRDefault="00E13E1B" w:rsidP="00E13E1B">
      <w:r>
        <w:t>PS Y:\&gt; docker container stop 29b5831d1ece</w:t>
      </w:r>
    </w:p>
    <w:p w14:paraId="7454F281" w14:textId="77777777" w:rsidR="00E13E1B" w:rsidRDefault="00E13E1B" w:rsidP="00E13E1B">
      <w:r>
        <w:t>29b5831d1ece</w:t>
      </w:r>
    </w:p>
    <w:p w14:paraId="79E8461B" w14:textId="77777777" w:rsidR="00E13E1B" w:rsidRDefault="00E13E1B" w:rsidP="00E13E1B">
      <w:r>
        <w:t>PS Y:\&gt; docker container ls</w:t>
      </w:r>
    </w:p>
    <w:p w14:paraId="5ED674C4" w14:textId="77777777" w:rsidR="00E13E1B" w:rsidRDefault="00E13E1B" w:rsidP="00E13E1B">
      <w:r>
        <w:t>CONTAINER ID        IMAGE               COMMAND             CREATED             STATUS              PORTS               NAMES</w:t>
      </w:r>
    </w:p>
    <w:p w14:paraId="644A5FE3" w14:textId="77777777" w:rsidR="00E13E1B" w:rsidRDefault="00E13E1B" w:rsidP="00E13E1B">
      <w:r>
        <w:t>PS Y:\&gt; docker container ls -a</w:t>
      </w:r>
    </w:p>
    <w:p w14:paraId="144D7BC2" w14:textId="77777777" w:rsidR="00E13E1B" w:rsidRDefault="00E13E1B" w:rsidP="00E13E1B">
      <w:r>
        <w:t>CONTAINER ID        IMAGE               COMMAND             CREATED             STATUS                            PORTS               NAMES</w:t>
      </w:r>
    </w:p>
    <w:p w14:paraId="7B91715A" w14:textId="77777777" w:rsidR="00E13E1B" w:rsidRDefault="00E13E1B" w:rsidP="00E13E1B">
      <w:r>
        <w:t xml:space="preserve">29b5831d1ece        tomcat:8.0          "catalina.sh run"   6 minutes ago       Exited (143) About a minute ago                       </w:t>
      </w:r>
      <w:proofErr w:type="spellStart"/>
      <w:r>
        <w:t>clever_kare</w:t>
      </w:r>
      <w:proofErr w:type="spellEnd"/>
    </w:p>
    <w:p w14:paraId="15B68C86" w14:textId="77777777" w:rsidR="00E13E1B" w:rsidRDefault="00E13E1B" w:rsidP="00E13E1B">
      <w:r>
        <w:t>PS Y:\&gt;</w:t>
      </w:r>
    </w:p>
    <w:p w14:paraId="1739A9DA" w14:textId="77777777" w:rsidR="00E13E1B" w:rsidRDefault="00E13E1B" w:rsidP="00E13E1B">
      <w:r>
        <w:t xml:space="preserve">PS Y:\&gt; docker container </w:t>
      </w:r>
      <w:proofErr w:type="spellStart"/>
      <w:r>
        <w:t>rm</w:t>
      </w:r>
      <w:proofErr w:type="spellEnd"/>
      <w:r>
        <w:t xml:space="preserve"> 29b5831d1ece</w:t>
      </w:r>
    </w:p>
    <w:p w14:paraId="1A35DA61" w14:textId="77777777" w:rsidR="00E13E1B" w:rsidRDefault="00E13E1B" w:rsidP="00E13E1B">
      <w:r>
        <w:t>29b5831d1ece</w:t>
      </w:r>
    </w:p>
    <w:p w14:paraId="1F0767F9" w14:textId="77777777" w:rsidR="00E13E1B" w:rsidRDefault="00E13E1B" w:rsidP="00E13E1B">
      <w:r>
        <w:t>PS Y:\&gt; docker image ls</w:t>
      </w:r>
    </w:p>
    <w:p w14:paraId="7A2C7FCA" w14:textId="77777777" w:rsidR="00E13E1B" w:rsidRDefault="00E13E1B" w:rsidP="00E13E1B">
      <w:r>
        <w:t>REPOSITORY          TAG                 IMAGE ID            CREATED             SIZE</w:t>
      </w:r>
    </w:p>
    <w:p w14:paraId="182F5B67" w14:textId="77777777" w:rsidR="00E13E1B" w:rsidRDefault="00E13E1B" w:rsidP="00E13E1B">
      <w:r>
        <w:t>tomcat              8.0                 5c4bd237605a        28 hours ago        356MB</w:t>
      </w:r>
    </w:p>
    <w:p w14:paraId="6BD22AFF" w14:textId="77777777" w:rsidR="00E13E1B" w:rsidRDefault="00E13E1B" w:rsidP="00E13E1B">
      <w:r>
        <w:t>hello-world         latest              2cb0d9787c4d        3 weeks ago         1.85kB</w:t>
      </w:r>
    </w:p>
    <w:p w14:paraId="78C87BC2" w14:textId="77777777" w:rsidR="00E13E1B" w:rsidRDefault="00E13E1B" w:rsidP="00E13E1B">
      <w:r>
        <w:t xml:space="preserve">PS Y:\&gt; docker image </w:t>
      </w:r>
      <w:proofErr w:type="spellStart"/>
      <w:r>
        <w:t>rm</w:t>
      </w:r>
      <w:proofErr w:type="spellEnd"/>
      <w:r>
        <w:t xml:space="preserve"> 5c4bd237605a</w:t>
      </w:r>
    </w:p>
    <w:p w14:paraId="3E40BCE2" w14:textId="77777777" w:rsidR="00E13E1B" w:rsidRDefault="00E13E1B" w:rsidP="00E13E1B">
      <w:r>
        <w:t>Untagged: tomcat:8.0</w:t>
      </w:r>
    </w:p>
    <w:p w14:paraId="549B0A3C" w14:textId="77777777" w:rsidR="00E13E1B" w:rsidRDefault="00E13E1B" w:rsidP="00E13E1B">
      <w:r>
        <w:t>Untagged: tomcat@sha256:af34b623b0920d4f4737d7c9db9df1f92c8372626af5a30685d8cff351e0e8b5</w:t>
      </w:r>
    </w:p>
    <w:p w14:paraId="5AE47B5C" w14:textId="77777777" w:rsidR="00E13E1B" w:rsidRDefault="00E13E1B" w:rsidP="00E13E1B">
      <w:r>
        <w:lastRenderedPageBreak/>
        <w:t>Deleted: sha256:5c4bd237605a079c443c9e3a4b2c5fe0e3f5b5ea5889c9a6005af20bc9c3dd60</w:t>
      </w:r>
    </w:p>
    <w:p w14:paraId="0A5D50EA" w14:textId="77777777" w:rsidR="00E13E1B" w:rsidRDefault="00E13E1B" w:rsidP="00E13E1B">
      <w:r>
        <w:t>Deleted: sha256:7ef0c2095b2083405cf312bbdf96aabfe701b7e0feec98cc87b2f86a5f09fc31</w:t>
      </w:r>
    </w:p>
    <w:p w14:paraId="38F5E857" w14:textId="77777777" w:rsidR="00E13E1B" w:rsidRDefault="00E13E1B" w:rsidP="00E13E1B">
      <w:r>
        <w:t>Deleted: sha256:185fb960aab09bd3ba172ca0f90ed5804a7470669633203a03234ca795d7aace</w:t>
      </w:r>
    </w:p>
    <w:p w14:paraId="4CDF2872" w14:textId="77777777" w:rsidR="00E13E1B" w:rsidRDefault="00E13E1B" w:rsidP="00E13E1B">
      <w:r>
        <w:t>Deleted: sha256:1bdc9e19193c5c8ef579c6f11d056692976ba4aa0b7107150d8027d687f061f6</w:t>
      </w:r>
    </w:p>
    <w:p w14:paraId="281F8B43" w14:textId="77777777" w:rsidR="00E13E1B" w:rsidRDefault="00E13E1B" w:rsidP="00E13E1B">
      <w:r>
        <w:t>Deleted: sha256:89ef1e394cd3053a9c85fcc3f438a4be39805bee2857740184749115b85ee340</w:t>
      </w:r>
    </w:p>
    <w:p w14:paraId="5D2E47C1" w14:textId="77777777" w:rsidR="00E13E1B" w:rsidRDefault="00E13E1B" w:rsidP="00E13E1B">
      <w:r>
        <w:t>Deleted: sha</w:t>
      </w:r>
      <w:proofErr w:type="gramStart"/>
      <w:r>
        <w:t>256:a</w:t>
      </w:r>
      <w:proofErr w:type="gramEnd"/>
      <w:r>
        <w:t>28a0e51d17cfaf651ee3d7605a99c0a3fea5898e1211d0c696937cbc3aa22b8</w:t>
      </w:r>
    </w:p>
    <w:p w14:paraId="53839CB7" w14:textId="77777777" w:rsidR="00E13E1B" w:rsidRDefault="00E13E1B" w:rsidP="00E13E1B">
      <w:r>
        <w:t>Deleted: sha</w:t>
      </w:r>
      <w:proofErr w:type="gramStart"/>
      <w:r>
        <w:t>256:e</w:t>
      </w:r>
      <w:proofErr w:type="gramEnd"/>
      <w:r>
        <w:t>651e73e8d92bb9ac330531666254d6d27be82da33b489edeee0583f64def841</w:t>
      </w:r>
    </w:p>
    <w:p w14:paraId="7B1FFE01" w14:textId="77777777" w:rsidR="00E13E1B" w:rsidRDefault="00E13E1B" w:rsidP="00E13E1B">
      <w:r>
        <w:t>Deleted: sha</w:t>
      </w:r>
      <w:proofErr w:type="gramStart"/>
      <w:r>
        <w:t>256:f</w:t>
      </w:r>
      <w:proofErr w:type="gramEnd"/>
      <w:r>
        <w:t>9aaefe9f8527d2716894f483fed949c8c951f88f666c7106a4a2ffa4dea14d7</w:t>
      </w:r>
    </w:p>
    <w:p w14:paraId="1560714A" w14:textId="77777777" w:rsidR="00E13E1B" w:rsidRDefault="00E13E1B" w:rsidP="00E13E1B">
      <w:r>
        <w:t>Deleted: sha256:644f62c7a780081265bf84f81f4affb8cd1772b0b95f2dba3f7311988787942b</w:t>
      </w:r>
    </w:p>
    <w:p w14:paraId="2FE6E05A" w14:textId="77777777" w:rsidR="00E13E1B" w:rsidRDefault="00E13E1B" w:rsidP="00E13E1B">
      <w:r>
        <w:t>Deleted: sha256:2c343a6f9a785b2f2a9e0848be3286da5988a5fc95c1894ebb617d14756ed74d</w:t>
      </w:r>
    </w:p>
    <w:p w14:paraId="4739A693" w14:textId="77777777" w:rsidR="00E13E1B" w:rsidRDefault="00E13E1B" w:rsidP="00E13E1B">
      <w:r>
        <w:t>Deleted: sha256:8a6b78a6a8a45337cd8eac5b8627793fa507d07e142c3ba635b299b476d37524</w:t>
      </w:r>
    </w:p>
    <w:p w14:paraId="09B832FE" w14:textId="77777777" w:rsidR="00E13E1B" w:rsidRDefault="00E13E1B" w:rsidP="00E13E1B">
      <w:r>
        <w:t>Deleted: sha256:dd1eb1fd7e08dc9bda0cbea31a89196c453cb218bea80ce64eeb19fadc98d262</w:t>
      </w:r>
    </w:p>
    <w:p w14:paraId="7A88E8BA" w14:textId="77777777" w:rsidR="00E13E1B" w:rsidRDefault="00E13E1B" w:rsidP="00E13E1B">
      <w:r>
        <w:t>PS Y:\&gt;</w:t>
      </w:r>
    </w:p>
    <w:p w14:paraId="71551916" w14:textId="77777777" w:rsidR="00E13E1B" w:rsidRDefault="00E13E1B" w:rsidP="006519DC"/>
    <w:p w14:paraId="68B04206" w14:textId="77777777" w:rsidR="00E13E1B" w:rsidRDefault="00E13E1B" w:rsidP="006519DC"/>
    <w:p w14:paraId="4CE1C2B6" w14:textId="77777777" w:rsidR="00E13E1B" w:rsidRDefault="00E13E1B" w:rsidP="006519DC"/>
    <w:p w14:paraId="0BF7947D" w14:textId="77777777" w:rsidR="00E13E1B" w:rsidRDefault="00E13E1B" w:rsidP="006519DC"/>
    <w:p w14:paraId="3408471E" w14:textId="77777777" w:rsidR="00E13E1B" w:rsidRDefault="00E13E1B" w:rsidP="006519DC"/>
    <w:sectPr w:rsidR="00E13E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DC"/>
    <w:rsid w:val="00295F0E"/>
    <w:rsid w:val="00331C96"/>
    <w:rsid w:val="00610A6F"/>
    <w:rsid w:val="006519DC"/>
    <w:rsid w:val="00A04834"/>
    <w:rsid w:val="00BD500F"/>
    <w:rsid w:val="00CF0439"/>
    <w:rsid w:val="00E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CE3B9"/>
  <w15:chartTrackingRefBased/>
  <w15:docId w15:val="{62CB2ED3-B321-4943-BA2A-B3DF595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B5BC23A7</Template>
  <TotalTime>0</TotalTime>
  <Pages>5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Waid, Chuck</dc:creator>
  <cp:keywords/>
  <dc:description/>
  <cp:lastModifiedBy>Waid, Chuck</cp:lastModifiedBy>
  <cp:revision>2</cp:revision>
  <dcterms:created xsi:type="dcterms:W3CDTF">2018-08-02T13:27:00Z</dcterms:created>
  <dcterms:modified xsi:type="dcterms:W3CDTF">2018-08-02T13:27:00Z</dcterms:modified>
</cp:coreProperties>
</file>